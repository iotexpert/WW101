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25E11D1F" w:rsidR="003E3652" w:rsidRPr="00406245" w:rsidRDefault="007E0232" w:rsidP="00DF6D18">
      <w:pPr>
        <w:rPr>
          <w:rStyle w:val="BookTitle"/>
        </w:rPr>
      </w:pPr>
      <w:r w:rsidRPr="00406245">
        <w:rPr>
          <w:rStyle w:val="BookTitle"/>
        </w:rPr>
        <w:t xml:space="preserve">Chapter </w:t>
      </w:r>
      <w:r w:rsidR="00417EB2">
        <w:rPr>
          <w:rStyle w:val="BookTitle"/>
        </w:rPr>
        <w:t>7C</w:t>
      </w:r>
      <w:r w:rsidRPr="00406245">
        <w:rPr>
          <w:rStyle w:val="BookTitle"/>
        </w:rPr>
        <w:t xml:space="preserve">: </w:t>
      </w:r>
      <w:r w:rsidR="0040035E" w:rsidRPr="007A5CA1">
        <w:rPr>
          <w:rStyle w:val="BookTitle"/>
        </w:rPr>
        <w:t>Cloud</w:t>
      </w:r>
      <w:r w:rsidR="0040035E" w:rsidRPr="00406245">
        <w:rPr>
          <w:rStyle w:val="BookTitle"/>
        </w:rPr>
        <w:t xml:space="preserve"> </w:t>
      </w:r>
      <w:r w:rsidR="0040035E" w:rsidRPr="007A5CA1">
        <w:rPr>
          <w:rStyle w:val="BookTitle"/>
        </w:rPr>
        <w:t>Connectivity</w:t>
      </w:r>
      <w:r w:rsidR="001E500C" w:rsidRPr="00406245">
        <w:rPr>
          <w:rStyle w:val="BookTitle"/>
        </w:rPr>
        <w:t xml:space="preserve"> using </w:t>
      </w:r>
      <w:r w:rsidR="004D532F" w:rsidRPr="00406245">
        <w:rPr>
          <w:rStyle w:val="BookTitle"/>
        </w:rPr>
        <w:t>HTTP</w:t>
      </w:r>
      <w:r w:rsidR="00E66428" w:rsidRPr="00406245">
        <w:rPr>
          <w:rStyle w:val="BookTitle"/>
        </w:rPr>
        <w:t xml:space="preserve"> 1.1</w:t>
      </w:r>
    </w:p>
    <w:p w14:paraId="0450CBB1" w14:textId="18270007" w:rsidR="00406245" w:rsidRPr="00406245" w:rsidRDefault="00406245" w:rsidP="00DF6D18">
      <w:r w:rsidRPr="00406245">
        <w:t>Time: 4 Hours</w:t>
      </w:r>
    </w:p>
    <w:p w14:paraId="0828F645" w14:textId="14D4EBBE" w:rsidR="00182794" w:rsidRPr="00406245" w:rsidRDefault="003D39DA" w:rsidP="00DF6D18">
      <w:r w:rsidRPr="00406245">
        <w:t xml:space="preserve">At this end of Chapter </w:t>
      </w:r>
      <w:r w:rsidR="00417EB2">
        <w:t>7C</w:t>
      </w:r>
      <w:r w:rsidRPr="00406245">
        <w:t xml:space="preserve"> you will</w:t>
      </w:r>
      <w:r w:rsidR="0001761C" w:rsidRPr="00406245">
        <w:t xml:space="preserve"> </w:t>
      </w:r>
      <w:r w:rsidR="00263211" w:rsidRPr="00406245">
        <w:t>understand:</w:t>
      </w:r>
    </w:p>
    <w:p w14:paraId="57DE1C76" w14:textId="0775A9D5" w:rsidR="00182794" w:rsidRPr="00E53A81" w:rsidRDefault="00182794" w:rsidP="001E01B2">
      <w:pPr>
        <w:pStyle w:val="ListParagraph"/>
        <w:numPr>
          <w:ilvl w:val="0"/>
          <w:numId w:val="11"/>
        </w:numPr>
      </w:pPr>
      <w:r w:rsidRPr="00E53A81">
        <w:t xml:space="preserve">The </w:t>
      </w:r>
      <w:r w:rsidR="00735F20" w:rsidRPr="00E53A81">
        <w:t xml:space="preserve">HTTP </w:t>
      </w:r>
      <w:r w:rsidR="00F34740">
        <w:t>1.1 p</w:t>
      </w:r>
      <w:r w:rsidRPr="00E53A81">
        <w:t xml:space="preserve">rotocol </w:t>
      </w:r>
    </w:p>
    <w:p w14:paraId="09467A9C" w14:textId="621F7D1C" w:rsidR="00726034" w:rsidRPr="004C1AEE" w:rsidRDefault="00726034" w:rsidP="001E01B2">
      <w:pPr>
        <w:pStyle w:val="ListParagraph"/>
        <w:numPr>
          <w:ilvl w:val="0"/>
          <w:numId w:val="11"/>
        </w:numPr>
      </w:pPr>
      <w:r w:rsidRPr="004C1AEE">
        <w:t xml:space="preserve">The </w:t>
      </w:r>
      <w:r w:rsidR="00F34740">
        <w:t>a</w:t>
      </w:r>
      <w:r w:rsidRPr="004C1AEE">
        <w:t xml:space="preserve">rchitecture and </w:t>
      </w:r>
      <w:r w:rsidR="001E0CD6" w:rsidRPr="004C1AEE">
        <w:t>use m</w:t>
      </w:r>
      <w:r w:rsidRPr="004C1AEE">
        <w:t>odel of the WICED http_client</w:t>
      </w:r>
      <w:r w:rsidR="002C3B9E" w:rsidRPr="004C1AEE">
        <w:t xml:space="preserve"> library</w:t>
      </w:r>
    </w:p>
    <w:p w14:paraId="35E4BDC6" w14:textId="77777777" w:rsidR="00FA2812" w:rsidRPr="004C1AEE" w:rsidRDefault="00FA2812" w:rsidP="001E01B2">
      <w:pPr>
        <w:pStyle w:val="ListParagraph"/>
        <w:numPr>
          <w:ilvl w:val="0"/>
          <w:numId w:val="11"/>
        </w:numPr>
      </w:pPr>
      <w:r w:rsidRPr="004C1AEE">
        <w:t>How to use HTTP(s) to read &amp; write data to the Cloud using RESTful APIs</w:t>
      </w:r>
    </w:p>
    <w:p w14:paraId="1ADEBC73" w14:textId="34BA2C1F" w:rsidR="00726034" w:rsidRPr="004C1AEE" w:rsidRDefault="00726034" w:rsidP="001E01B2">
      <w:pPr>
        <w:pStyle w:val="ListParagraph"/>
        <w:numPr>
          <w:ilvl w:val="0"/>
          <w:numId w:val="11"/>
        </w:numPr>
      </w:pPr>
      <w:r w:rsidRPr="004C1AEE">
        <w:t xml:space="preserve">How to use </w:t>
      </w:r>
      <w:r w:rsidR="00AB2297">
        <w:t>CURL</w:t>
      </w:r>
      <w:r w:rsidRPr="004C1AEE">
        <w:t xml:space="preserve"> to test HTTP</w:t>
      </w:r>
      <w:r w:rsidR="006E18DC" w:rsidRPr="004C1AEE">
        <w:t>(s)</w:t>
      </w:r>
      <w:r w:rsidR="00F34740">
        <w:t xml:space="preserve"> s</w:t>
      </w:r>
      <w:r w:rsidRPr="004C1AEE">
        <w:t>ervers</w:t>
      </w:r>
    </w:p>
    <w:p w14:paraId="32EC78C7" w14:textId="65F85F29" w:rsidR="00D95C4D" w:rsidRPr="004C1AEE" w:rsidRDefault="00D95C4D" w:rsidP="001E01B2">
      <w:pPr>
        <w:pStyle w:val="ListParagraph"/>
        <w:numPr>
          <w:ilvl w:val="0"/>
          <w:numId w:val="11"/>
        </w:numPr>
      </w:pPr>
      <w:r w:rsidRPr="004C1AEE">
        <w:t>How to create a</w:t>
      </w:r>
      <w:r w:rsidR="00886F96" w:rsidRPr="004C1AEE">
        <w:t>n</w:t>
      </w:r>
      <w:r w:rsidRPr="004C1AEE">
        <w:t xml:space="preserve"> HTTPS </w:t>
      </w:r>
      <w:r w:rsidR="00886F96" w:rsidRPr="004C1AEE">
        <w:t xml:space="preserve">connection </w:t>
      </w:r>
      <w:r w:rsidRPr="004C1AEE">
        <w:t>using TLS</w:t>
      </w:r>
    </w:p>
    <w:p w14:paraId="7A09696E" w14:textId="0A958BC5" w:rsidR="00FA2812" w:rsidRPr="004C1AEE" w:rsidRDefault="00FA2812" w:rsidP="001E01B2">
      <w:pPr>
        <w:pStyle w:val="ListParagraph"/>
        <w:numPr>
          <w:ilvl w:val="0"/>
          <w:numId w:val="11"/>
        </w:numPr>
      </w:pPr>
      <w:r w:rsidRPr="004C1AEE">
        <w:t>How to test your HTTP client using HTTPBIN</w:t>
      </w:r>
    </w:p>
    <w:p w14:paraId="0C09B03E" w14:textId="7BAF8980" w:rsidR="007A5CA1" w:rsidRPr="004C1AEE" w:rsidRDefault="00FA2812" w:rsidP="001E01B2">
      <w:pPr>
        <w:pStyle w:val="ListParagraph"/>
        <w:numPr>
          <w:ilvl w:val="0"/>
          <w:numId w:val="11"/>
        </w:numPr>
      </w:pPr>
      <w:r w:rsidRPr="004C1AEE">
        <w:t xml:space="preserve">How to use </w:t>
      </w:r>
      <w:r w:rsidR="00726034" w:rsidRPr="004C1AEE">
        <w:t xml:space="preserve">the </w:t>
      </w:r>
      <w:r w:rsidRPr="004C1AEE">
        <w:t xml:space="preserve">IoT </w:t>
      </w:r>
      <w:r w:rsidR="00726034" w:rsidRPr="004C1AEE">
        <w:t>C</w:t>
      </w:r>
      <w:r w:rsidRPr="004C1AEE">
        <w:t xml:space="preserve">loud </w:t>
      </w:r>
      <w:r w:rsidR="00726034" w:rsidRPr="004C1AEE">
        <w:t>P</w:t>
      </w:r>
      <w:r w:rsidR="00304FBE" w:rsidRPr="004C1AEE">
        <w:t xml:space="preserve">rovider </w:t>
      </w:r>
      <w:r w:rsidR="005B467B">
        <w:t>I</w:t>
      </w:r>
      <w:r w:rsidR="00304FBE" w:rsidRPr="004C1AEE">
        <w:t>nitial</w:t>
      </w:r>
      <w:r w:rsidR="005B467B">
        <w:t>S</w:t>
      </w:r>
      <w:r w:rsidR="00304FBE" w:rsidRPr="004C1AEE">
        <w:t>tate.com</w:t>
      </w:r>
    </w:p>
    <w:p w14:paraId="2BEEBDC6" w14:textId="77777777" w:rsidR="00D55167" w:rsidRDefault="0012300A">
      <w:pPr>
        <w:pStyle w:val="TOC1"/>
        <w:tabs>
          <w:tab w:val="right" w:leader="dot" w:pos="9350"/>
        </w:tabs>
        <w:rPr>
          <w:rFonts w:asciiTheme="minorHAnsi" w:eastAsiaTheme="minorEastAsia" w:hAnsiTheme="minorHAnsi"/>
          <w:b w:val="0"/>
          <w:bCs w:val="0"/>
          <w:caps w:val="0"/>
          <w:noProof/>
          <w:sz w:val="24"/>
          <w:szCs w:val="24"/>
        </w:rPr>
      </w:pPr>
      <w:r w:rsidRPr="00406245">
        <w:fldChar w:fldCharType="begin"/>
      </w:r>
      <w:r w:rsidRPr="00406245">
        <w:instrText xml:space="preserve"> TOC \o "1-2" </w:instrText>
      </w:r>
      <w:r w:rsidRPr="00406245">
        <w:fldChar w:fldCharType="separate"/>
      </w:r>
      <w:r w:rsidR="00D55167">
        <w:rPr>
          <w:noProof/>
        </w:rPr>
        <w:t>7C.1 Introduction</w:t>
      </w:r>
      <w:r w:rsidR="00D55167">
        <w:rPr>
          <w:noProof/>
        </w:rPr>
        <w:tab/>
      </w:r>
      <w:r w:rsidR="00D55167">
        <w:rPr>
          <w:noProof/>
        </w:rPr>
        <w:fldChar w:fldCharType="begin"/>
      </w:r>
      <w:r w:rsidR="00D55167">
        <w:rPr>
          <w:noProof/>
        </w:rPr>
        <w:instrText xml:space="preserve"> PAGEREF _Toc492387752 \h </w:instrText>
      </w:r>
      <w:r w:rsidR="00D55167">
        <w:rPr>
          <w:noProof/>
        </w:rPr>
      </w:r>
      <w:r w:rsidR="00D55167">
        <w:rPr>
          <w:noProof/>
        </w:rPr>
        <w:fldChar w:fldCharType="separate"/>
      </w:r>
      <w:r w:rsidR="00D55167">
        <w:rPr>
          <w:noProof/>
        </w:rPr>
        <w:t>2</w:t>
      </w:r>
      <w:r w:rsidR="00D55167">
        <w:rPr>
          <w:noProof/>
        </w:rPr>
        <w:fldChar w:fldCharType="end"/>
      </w:r>
    </w:p>
    <w:p w14:paraId="00F32089"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7C.2 HTTP 1.1 Protocol</w:t>
      </w:r>
      <w:r>
        <w:rPr>
          <w:noProof/>
        </w:rPr>
        <w:tab/>
      </w:r>
      <w:r>
        <w:rPr>
          <w:noProof/>
        </w:rPr>
        <w:fldChar w:fldCharType="begin"/>
      </w:r>
      <w:r>
        <w:rPr>
          <w:noProof/>
        </w:rPr>
        <w:instrText xml:space="preserve"> PAGEREF _Toc492387753 \h </w:instrText>
      </w:r>
      <w:r>
        <w:rPr>
          <w:noProof/>
        </w:rPr>
      </w:r>
      <w:r>
        <w:rPr>
          <w:noProof/>
        </w:rPr>
        <w:fldChar w:fldCharType="separate"/>
      </w:r>
      <w:r>
        <w:rPr>
          <w:noProof/>
        </w:rPr>
        <w:t>2</w:t>
      </w:r>
      <w:r>
        <w:rPr>
          <w:noProof/>
        </w:rPr>
        <w:fldChar w:fldCharType="end"/>
      </w:r>
    </w:p>
    <w:p w14:paraId="0A33E5D0" w14:textId="77777777" w:rsidR="00D55167" w:rsidRDefault="00D55167">
      <w:pPr>
        <w:pStyle w:val="TOC2"/>
        <w:rPr>
          <w:rFonts w:asciiTheme="minorHAnsi" w:eastAsiaTheme="minorEastAsia" w:hAnsiTheme="minorHAnsi"/>
          <w:smallCaps w:val="0"/>
          <w:noProof/>
          <w:sz w:val="24"/>
          <w:szCs w:val="24"/>
        </w:rPr>
      </w:pPr>
      <w:r>
        <w:rPr>
          <w:noProof/>
        </w:rPr>
        <w:t>7C.1.1 Client Request Message Format</w:t>
      </w:r>
      <w:r>
        <w:rPr>
          <w:noProof/>
        </w:rPr>
        <w:tab/>
      </w:r>
      <w:r>
        <w:rPr>
          <w:noProof/>
        </w:rPr>
        <w:fldChar w:fldCharType="begin"/>
      </w:r>
      <w:r>
        <w:rPr>
          <w:noProof/>
        </w:rPr>
        <w:instrText xml:space="preserve"> PAGEREF _Toc492387754 \h </w:instrText>
      </w:r>
      <w:r>
        <w:rPr>
          <w:noProof/>
        </w:rPr>
      </w:r>
      <w:r>
        <w:rPr>
          <w:noProof/>
        </w:rPr>
        <w:fldChar w:fldCharType="separate"/>
      </w:r>
      <w:r>
        <w:rPr>
          <w:noProof/>
        </w:rPr>
        <w:t>3</w:t>
      </w:r>
      <w:r>
        <w:rPr>
          <w:noProof/>
        </w:rPr>
        <w:fldChar w:fldCharType="end"/>
      </w:r>
    </w:p>
    <w:p w14:paraId="04041F54" w14:textId="77777777" w:rsidR="00D55167" w:rsidRDefault="00D55167">
      <w:pPr>
        <w:pStyle w:val="TOC2"/>
        <w:rPr>
          <w:rFonts w:asciiTheme="minorHAnsi" w:eastAsiaTheme="minorEastAsia" w:hAnsiTheme="minorHAnsi"/>
          <w:smallCaps w:val="0"/>
          <w:noProof/>
          <w:sz w:val="24"/>
          <w:szCs w:val="24"/>
        </w:rPr>
      </w:pPr>
      <w:r>
        <w:rPr>
          <w:noProof/>
        </w:rPr>
        <w:t>7C.1.2 Client Request Start Line</w:t>
      </w:r>
      <w:r>
        <w:rPr>
          <w:noProof/>
        </w:rPr>
        <w:tab/>
      </w:r>
      <w:r>
        <w:rPr>
          <w:noProof/>
        </w:rPr>
        <w:fldChar w:fldCharType="begin"/>
      </w:r>
      <w:r>
        <w:rPr>
          <w:noProof/>
        </w:rPr>
        <w:instrText xml:space="preserve"> PAGEREF _Toc492387755 \h </w:instrText>
      </w:r>
      <w:r>
        <w:rPr>
          <w:noProof/>
        </w:rPr>
      </w:r>
      <w:r>
        <w:rPr>
          <w:noProof/>
        </w:rPr>
        <w:fldChar w:fldCharType="separate"/>
      </w:r>
      <w:r>
        <w:rPr>
          <w:noProof/>
        </w:rPr>
        <w:t>3</w:t>
      </w:r>
      <w:r>
        <w:rPr>
          <w:noProof/>
        </w:rPr>
        <w:fldChar w:fldCharType="end"/>
      </w:r>
    </w:p>
    <w:p w14:paraId="2D32926D" w14:textId="77777777" w:rsidR="00D55167" w:rsidRDefault="00D55167">
      <w:pPr>
        <w:pStyle w:val="TOC2"/>
        <w:rPr>
          <w:rFonts w:asciiTheme="minorHAnsi" w:eastAsiaTheme="minorEastAsia" w:hAnsiTheme="minorHAnsi"/>
          <w:smallCaps w:val="0"/>
          <w:noProof/>
          <w:sz w:val="24"/>
          <w:szCs w:val="24"/>
        </w:rPr>
      </w:pPr>
      <w:r>
        <w:rPr>
          <w:noProof/>
        </w:rPr>
        <w:t>7C.1.3 Client Request: HTTP Methods</w:t>
      </w:r>
      <w:r>
        <w:rPr>
          <w:noProof/>
        </w:rPr>
        <w:tab/>
      </w:r>
      <w:r>
        <w:rPr>
          <w:noProof/>
        </w:rPr>
        <w:fldChar w:fldCharType="begin"/>
      </w:r>
      <w:r>
        <w:rPr>
          <w:noProof/>
        </w:rPr>
        <w:instrText xml:space="preserve"> PAGEREF _Toc492387756 \h </w:instrText>
      </w:r>
      <w:r>
        <w:rPr>
          <w:noProof/>
        </w:rPr>
      </w:r>
      <w:r>
        <w:rPr>
          <w:noProof/>
        </w:rPr>
        <w:fldChar w:fldCharType="separate"/>
      </w:r>
      <w:r>
        <w:rPr>
          <w:noProof/>
        </w:rPr>
        <w:t>3</w:t>
      </w:r>
      <w:r>
        <w:rPr>
          <w:noProof/>
        </w:rPr>
        <w:fldChar w:fldCharType="end"/>
      </w:r>
    </w:p>
    <w:p w14:paraId="08282493" w14:textId="77777777" w:rsidR="00D55167" w:rsidRDefault="00D55167">
      <w:pPr>
        <w:pStyle w:val="TOC2"/>
        <w:rPr>
          <w:rFonts w:asciiTheme="minorHAnsi" w:eastAsiaTheme="minorEastAsia" w:hAnsiTheme="minorHAnsi"/>
          <w:smallCaps w:val="0"/>
          <w:noProof/>
          <w:sz w:val="24"/>
          <w:szCs w:val="24"/>
        </w:rPr>
      </w:pPr>
      <w:r>
        <w:rPr>
          <w:noProof/>
        </w:rPr>
        <w:t>7C.1.4 Client Request: Resources</w:t>
      </w:r>
      <w:r>
        <w:rPr>
          <w:noProof/>
        </w:rPr>
        <w:tab/>
      </w:r>
      <w:r>
        <w:rPr>
          <w:noProof/>
        </w:rPr>
        <w:fldChar w:fldCharType="begin"/>
      </w:r>
      <w:r>
        <w:rPr>
          <w:noProof/>
        </w:rPr>
        <w:instrText xml:space="preserve"> PAGEREF _Toc492387757 \h </w:instrText>
      </w:r>
      <w:r>
        <w:rPr>
          <w:noProof/>
        </w:rPr>
      </w:r>
      <w:r>
        <w:rPr>
          <w:noProof/>
        </w:rPr>
        <w:fldChar w:fldCharType="separate"/>
      </w:r>
      <w:r>
        <w:rPr>
          <w:noProof/>
        </w:rPr>
        <w:t>4</w:t>
      </w:r>
      <w:r>
        <w:rPr>
          <w:noProof/>
        </w:rPr>
        <w:fldChar w:fldCharType="end"/>
      </w:r>
    </w:p>
    <w:p w14:paraId="070FC361" w14:textId="77777777" w:rsidR="00D55167" w:rsidRDefault="00D55167">
      <w:pPr>
        <w:pStyle w:val="TOC2"/>
        <w:rPr>
          <w:rFonts w:asciiTheme="minorHAnsi" w:eastAsiaTheme="minorEastAsia" w:hAnsiTheme="minorHAnsi"/>
          <w:smallCaps w:val="0"/>
          <w:noProof/>
          <w:sz w:val="24"/>
          <w:szCs w:val="24"/>
        </w:rPr>
      </w:pPr>
      <w:r>
        <w:rPr>
          <w:noProof/>
        </w:rPr>
        <w:t>7C.1.5 Client Request: Options</w:t>
      </w:r>
      <w:r>
        <w:rPr>
          <w:noProof/>
        </w:rPr>
        <w:tab/>
      </w:r>
      <w:r>
        <w:rPr>
          <w:noProof/>
        </w:rPr>
        <w:fldChar w:fldCharType="begin"/>
      </w:r>
      <w:r>
        <w:rPr>
          <w:noProof/>
        </w:rPr>
        <w:instrText xml:space="preserve"> PAGEREF _Toc492387758 \h </w:instrText>
      </w:r>
      <w:r>
        <w:rPr>
          <w:noProof/>
        </w:rPr>
      </w:r>
      <w:r>
        <w:rPr>
          <w:noProof/>
        </w:rPr>
        <w:fldChar w:fldCharType="separate"/>
      </w:r>
      <w:r>
        <w:rPr>
          <w:noProof/>
        </w:rPr>
        <w:t>5</w:t>
      </w:r>
      <w:r>
        <w:rPr>
          <w:noProof/>
        </w:rPr>
        <w:fldChar w:fldCharType="end"/>
      </w:r>
    </w:p>
    <w:p w14:paraId="02C72344" w14:textId="77777777" w:rsidR="00D55167" w:rsidRDefault="00D55167">
      <w:pPr>
        <w:pStyle w:val="TOC2"/>
        <w:rPr>
          <w:rFonts w:asciiTheme="minorHAnsi" w:eastAsiaTheme="minorEastAsia" w:hAnsiTheme="minorHAnsi"/>
          <w:smallCaps w:val="0"/>
          <w:noProof/>
          <w:sz w:val="24"/>
          <w:szCs w:val="24"/>
        </w:rPr>
      </w:pPr>
      <w:r>
        <w:rPr>
          <w:noProof/>
        </w:rPr>
        <w:t>7C.1.6 Client &amp; Server Headers</w:t>
      </w:r>
      <w:r>
        <w:rPr>
          <w:noProof/>
        </w:rPr>
        <w:tab/>
      </w:r>
      <w:r>
        <w:rPr>
          <w:noProof/>
        </w:rPr>
        <w:fldChar w:fldCharType="begin"/>
      </w:r>
      <w:r>
        <w:rPr>
          <w:noProof/>
        </w:rPr>
        <w:instrText xml:space="preserve"> PAGEREF _Toc492387759 \h </w:instrText>
      </w:r>
      <w:r>
        <w:rPr>
          <w:noProof/>
        </w:rPr>
      </w:r>
      <w:r>
        <w:rPr>
          <w:noProof/>
        </w:rPr>
        <w:fldChar w:fldCharType="separate"/>
      </w:r>
      <w:r>
        <w:rPr>
          <w:noProof/>
        </w:rPr>
        <w:t>5</w:t>
      </w:r>
      <w:r>
        <w:rPr>
          <w:noProof/>
        </w:rPr>
        <w:fldChar w:fldCharType="end"/>
      </w:r>
    </w:p>
    <w:p w14:paraId="2CA09A52" w14:textId="77777777" w:rsidR="00D55167" w:rsidRDefault="00D55167">
      <w:pPr>
        <w:pStyle w:val="TOC2"/>
        <w:rPr>
          <w:rFonts w:asciiTheme="minorHAnsi" w:eastAsiaTheme="minorEastAsia" w:hAnsiTheme="minorHAnsi"/>
          <w:smallCaps w:val="0"/>
          <w:noProof/>
          <w:sz w:val="24"/>
          <w:szCs w:val="24"/>
        </w:rPr>
      </w:pPr>
      <w:r>
        <w:rPr>
          <w:noProof/>
        </w:rPr>
        <w:t>7C.1.7 Client &amp; Server Content Body</w:t>
      </w:r>
      <w:r>
        <w:rPr>
          <w:noProof/>
        </w:rPr>
        <w:tab/>
      </w:r>
      <w:r>
        <w:rPr>
          <w:noProof/>
        </w:rPr>
        <w:fldChar w:fldCharType="begin"/>
      </w:r>
      <w:r>
        <w:rPr>
          <w:noProof/>
        </w:rPr>
        <w:instrText xml:space="preserve"> PAGEREF _Toc492387760 \h </w:instrText>
      </w:r>
      <w:r>
        <w:rPr>
          <w:noProof/>
        </w:rPr>
      </w:r>
      <w:r>
        <w:rPr>
          <w:noProof/>
        </w:rPr>
        <w:fldChar w:fldCharType="separate"/>
      </w:r>
      <w:r>
        <w:rPr>
          <w:noProof/>
        </w:rPr>
        <w:t>6</w:t>
      </w:r>
      <w:r>
        <w:rPr>
          <w:noProof/>
        </w:rPr>
        <w:fldChar w:fldCharType="end"/>
      </w:r>
    </w:p>
    <w:p w14:paraId="284CF6E0" w14:textId="77777777" w:rsidR="00D55167" w:rsidRDefault="00D55167">
      <w:pPr>
        <w:pStyle w:val="TOC2"/>
        <w:rPr>
          <w:rFonts w:asciiTheme="minorHAnsi" w:eastAsiaTheme="minorEastAsia" w:hAnsiTheme="minorHAnsi"/>
          <w:smallCaps w:val="0"/>
          <w:noProof/>
          <w:sz w:val="24"/>
          <w:szCs w:val="24"/>
        </w:rPr>
      </w:pPr>
      <w:r>
        <w:rPr>
          <w:noProof/>
        </w:rPr>
        <w:t>7C.1.8 Server Response Message Format</w:t>
      </w:r>
      <w:r>
        <w:rPr>
          <w:noProof/>
        </w:rPr>
        <w:tab/>
      </w:r>
      <w:r>
        <w:rPr>
          <w:noProof/>
        </w:rPr>
        <w:fldChar w:fldCharType="begin"/>
      </w:r>
      <w:r>
        <w:rPr>
          <w:noProof/>
        </w:rPr>
        <w:instrText xml:space="preserve"> PAGEREF _Toc492387761 \h </w:instrText>
      </w:r>
      <w:r>
        <w:rPr>
          <w:noProof/>
        </w:rPr>
      </w:r>
      <w:r>
        <w:rPr>
          <w:noProof/>
        </w:rPr>
        <w:fldChar w:fldCharType="separate"/>
      </w:r>
      <w:r>
        <w:rPr>
          <w:noProof/>
        </w:rPr>
        <w:t>6</w:t>
      </w:r>
      <w:r>
        <w:rPr>
          <w:noProof/>
        </w:rPr>
        <w:fldChar w:fldCharType="end"/>
      </w:r>
    </w:p>
    <w:p w14:paraId="2BA7AF41" w14:textId="77777777" w:rsidR="00D55167" w:rsidRDefault="00D55167">
      <w:pPr>
        <w:pStyle w:val="TOC2"/>
        <w:rPr>
          <w:rFonts w:asciiTheme="minorHAnsi" w:eastAsiaTheme="minorEastAsia" w:hAnsiTheme="minorHAnsi"/>
          <w:smallCaps w:val="0"/>
          <w:noProof/>
          <w:sz w:val="24"/>
          <w:szCs w:val="24"/>
        </w:rPr>
      </w:pPr>
      <w:r>
        <w:rPr>
          <w:noProof/>
        </w:rPr>
        <w:t>7C.1.9 Server Response Start Line</w:t>
      </w:r>
      <w:r>
        <w:rPr>
          <w:noProof/>
        </w:rPr>
        <w:tab/>
      </w:r>
      <w:r>
        <w:rPr>
          <w:noProof/>
        </w:rPr>
        <w:fldChar w:fldCharType="begin"/>
      </w:r>
      <w:r>
        <w:rPr>
          <w:noProof/>
        </w:rPr>
        <w:instrText xml:space="preserve"> PAGEREF _Toc492387762 \h </w:instrText>
      </w:r>
      <w:r>
        <w:rPr>
          <w:noProof/>
        </w:rPr>
      </w:r>
      <w:r>
        <w:rPr>
          <w:noProof/>
        </w:rPr>
        <w:fldChar w:fldCharType="separate"/>
      </w:r>
      <w:r>
        <w:rPr>
          <w:noProof/>
        </w:rPr>
        <w:t>7</w:t>
      </w:r>
      <w:r>
        <w:rPr>
          <w:noProof/>
        </w:rPr>
        <w:fldChar w:fldCharType="end"/>
      </w:r>
    </w:p>
    <w:p w14:paraId="5AFB1176"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7C.3 Client for URLs or See URL (CURL)</w:t>
      </w:r>
      <w:r>
        <w:rPr>
          <w:noProof/>
        </w:rPr>
        <w:tab/>
      </w:r>
      <w:r>
        <w:rPr>
          <w:noProof/>
        </w:rPr>
        <w:fldChar w:fldCharType="begin"/>
      </w:r>
      <w:r>
        <w:rPr>
          <w:noProof/>
        </w:rPr>
        <w:instrText xml:space="preserve"> PAGEREF _Toc492387763 \h </w:instrText>
      </w:r>
      <w:r>
        <w:rPr>
          <w:noProof/>
        </w:rPr>
      </w:r>
      <w:r>
        <w:rPr>
          <w:noProof/>
        </w:rPr>
        <w:fldChar w:fldCharType="separate"/>
      </w:r>
      <w:r>
        <w:rPr>
          <w:noProof/>
        </w:rPr>
        <w:t>7</w:t>
      </w:r>
      <w:r>
        <w:rPr>
          <w:noProof/>
        </w:rPr>
        <w:fldChar w:fldCharType="end"/>
      </w:r>
    </w:p>
    <w:p w14:paraId="6CD9D0F1"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7C.4 Representational State Transfer (</w:t>
      </w:r>
      <w:r w:rsidRPr="008A1CFA">
        <w:rPr>
          <w:noProof/>
          <w:color w:val="0000FF"/>
          <w:u w:val="single"/>
        </w:rPr>
        <w:t>REST</w:t>
      </w:r>
      <w:r>
        <w:rPr>
          <w:noProof/>
        </w:rPr>
        <w:t>) &amp; RESTful APIs</w:t>
      </w:r>
      <w:r>
        <w:rPr>
          <w:noProof/>
        </w:rPr>
        <w:tab/>
      </w:r>
      <w:r>
        <w:rPr>
          <w:noProof/>
        </w:rPr>
        <w:fldChar w:fldCharType="begin"/>
      </w:r>
      <w:r>
        <w:rPr>
          <w:noProof/>
        </w:rPr>
        <w:instrText xml:space="preserve"> PAGEREF _Toc492387764 \h </w:instrText>
      </w:r>
      <w:r>
        <w:rPr>
          <w:noProof/>
        </w:rPr>
      </w:r>
      <w:r>
        <w:rPr>
          <w:noProof/>
        </w:rPr>
        <w:fldChar w:fldCharType="separate"/>
      </w:r>
      <w:r>
        <w:rPr>
          <w:noProof/>
        </w:rPr>
        <w:t>12</w:t>
      </w:r>
      <w:r>
        <w:rPr>
          <w:noProof/>
        </w:rPr>
        <w:fldChar w:fldCharType="end"/>
      </w:r>
    </w:p>
    <w:p w14:paraId="7B319373" w14:textId="77777777" w:rsidR="00D55167" w:rsidRDefault="00D55167">
      <w:pPr>
        <w:pStyle w:val="TOC2"/>
        <w:rPr>
          <w:rFonts w:asciiTheme="minorHAnsi" w:eastAsiaTheme="minorEastAsia" w:hAnsiTheme="minorHAnsi"/>
          <w:smallCaps w:val="0"/>
          <w:noProof/>
          <w:sz w:val="24"/>
          <w:szCs w:val="24"/>
        </w:rPr>
      </w:pPr>
      <w:r>
        <w:rPr>
          <w:noProof/>
        </w:rPr>
        <w:t>7C.1.10 Web APIs</w:t>
      </w:r>
      <w:r>
        <w:rPr>
          <w:noProof/>
        </w:rPr>
        <w:tab/>
      </w:r>
      <w:r>
        <w:rPr>
          <w:noProof/>
        </w:rPr>
        <w:fldChar w:fldCharType="begin"/>
      </w:r>
      <w:r>
        <w:rPr>
          <w:noProof/>
        </w:rPr>
        <w:instrText xml:space="preserve"> PAGEREF _Toc492387765 \h </w:instrText>
      </w:r>
      <w:r>
        <w:rPr>
          <w:noProof/>
        </w:rPr>
      </w:r>
      <w:r>
        <w:rPr>
          <w:noProof/>
        </w:rPr>
        <w:fldChar w:fldCharType="separate"/>
      </w:r>
      <w:r>
        <w:rPr>
          <w:noProof/>
        </w:rPr>
        <w:t>12</w:t>
      </w:r>
      <w:r>
        <w:rPr>
          <w:noProof/>
        </w:rPr>
        <w:fldChar w:fldCharType="end"/>
      </w:r>
    </w:p>
    <w:p w14:paraId="37F2A42E"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7C.5 WICED HTTP 1.1 Client Library</w:t>
      </w:r>
      <w:r>
        <w:rPr>
          <w:noProof/>
        </w:rPr>
        <w:tab/>
      </w:r>
      <w:r>
        <w:rPr>
          <w:noProof/>
        </w:rPr>
        <w:fldChar w:fldCharType="begin"/>
      </w:r>
      <w:r>
        <w:rPr>
          <w:noProof/>
        </w:rPr>
        <w:instrText xml:space="preserve"> PAGEREF _Toc492387766 \h </w:instrText>
      </w:r>
      <w:r>
        <w:rPr>
          <w:noProof/>
        </w:rPr>
      </w:r>
      <w:r>
        <w:rPr>
          <w:noProof/>
        </w:rPr>
        <w:fldChar w:fldCharType="separate"/>
      </w:r>
      <w:r>
        <w:rPr>
          <w:noProof/>
        </w:rPr>
        <w:t>13</w:t>
      </w:r>
      <w:r>
        <w:rPr>
          <w:noProof/>
        </w:rPr>
        <w:fldChar w:fldCharType="end"/>
      </w:r>
    </w:p>
    <w:p w14:paraId="729146DC"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7C.6 Httpbin.org</w:t>
      </w:r>
      <w:r>
        <w:rPr>
          <w:noProof/>
        </w:rPr>
        <w:tab/>
      </w:r>
      <w:r>
        <w:rPr>
          <w:noProof/>
        </w:rPr>
        <w:fldChar w:fldCharType="begin"/>
      </w:r>
      <w:r>
        <w:rPr>
          <w:noProof/>
        </w:rPr>
        <w:instrText xml:space="preserve"> PAGEREF _Toc492387767 \h </w:instrText>
      </w:r>
      <w:r>
        <w:rPr>
          <w:noProof/>
        </w:rPr>
      </w:r>
      <w:r>
        <w:rPr>
          <w:noProof/>
        </w:rPr>
        <w:fldChar w:fldCharType="separate"/>
      </w:r>
      <w:r>
        <w:rPr>
          <w:noProof/>
        </w:rPr>
        <w:t>14</w:t>
      </w:r>
      <w:r>
        <w:rPr>
          <w:noProof/>
        </w:rPr>
        <w:fldChar w:fldCharType="end"/>
      </w:r>
    </w:p>
    <w:p w14:paraId="4A585112"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7C.7 Initial State</w:t>
      </w:r>
      <w:r>
        <w:rPr>
          <w:noProof/>
        </w:rPr>
        <w:tab/>
      </w:r>
      <w:r>
        <w:rPr>
          <w:noProof/>
        </w:rPr>
        <w:fldChar w:fldCharType="begin"/>
      </w:r>
      <w:r>
        <w:rPr>
          <w:noProof/>
        </w:rPr>
        <w:instrText xml:space="preserve"> PAGEREF _Toc492387768 \h </w:instrText>
      </w:r>
      <w:r>
        <w:rPr>
          <w:noProof/>
        </w:rPr>
      </w:r>
      <w:r>
        <w:rPr>
          <w:noProof/>
        </w:rPr>
        <w:fldChar w:fldCharType="separate"/>
      </w:r>
      <w:r>
        <w:rPr>
          <w:noProof/>
        </w:rPr>
        <w:t>16</w:t>
      </w:r>
      <w:r>
        <w:rPr>
          <w:noProof/>
        </w:rPr>
        <w:fldChar w:fldCharType="end"/>
      </w:r>
    </w:p>
    <w:p w14:paraId="392AEFCA"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7C.8 Amazon Web Services IoT</w:t>
      </w:r>
      <w:r>
        <w:rPr>
          <w:noProof/>
        </w:rPr>
        <w:tab/>
      </w:r>
      <w:r>
        <w:rPr>
          <w:noProof/>
        </w:rPr>
        <w:fldChar w:fldCharType="begin"/>
      </w:r>
      <w:r>
        <w:rPr>
          <w:noProof/>
        </w:rPr>
        <w:instrText xml:space="preserve"> PAGEREF _Toc492387769 \h </w:instrText>
      </w:r>
      <w:r>
        <w:rPr>
          <w:noProof/>
        </w:rPr>
      </w:r>
      <w:r>
        <w:rPr>
          <w:noProof/>
        </w:rPr>
        <w:fldChar w:fldCharType="separate"/>
      </w:r>
      <w:r>
        <w:rPr>
          <w:noProof/>
        </w:rPr>
        <w:t>23</w:t>
      </w:r>
      <w:r>
        <w:rPr>
          <w:noProof/>
        </w:rPr>
        <w:fldChar w:fldCharType="end"/>
      </w:r>
    </w:p>
    <w:p w14:paraId="3F3DE077"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7C.9 Exercise(s)</w:t>
      </w:r>
      <w:r>
        <w:rPr>
          <w:noProof/>
        </w:rPr>
        <w:tab/>
      </w:r>
      <w:r>
        <w:rPr>
          <w:noProof/>
        </w:rPr>
        <w:fldChar w:fldCharType="begin"/>
      </w:r>
      <w:r>
        <w:rPr>
          <w:noProof/>
        </w:rPr>
        <w:instrText xml:space="preserve"> PAGEREF _Toc492387770 \h </w:instrText>
      </w:r>
      <w:r>
        <w:rPr>
          <w:noProof/>
        </w:rPr>
      </w:r>
      <w:r>
        <w:rPr>
          <w:noProof/>
        </w:rPr>
        <w:fldChar w:fldCharType="separate"/>
      </w:r>
      <w:r>
        <w:rPr>
          <w:noProof/>
        </w:rPr>
        <w:t>23</w:t>
      </w:r>
      <w:r>
        <w:rPr>
          <w:noProof/>
        </w:rPr>
        <w:fldChar w:fldCharType="end"/>
      </w:r>
    </w:p>
    <w:p w14:paraId="43D90507" w14:textId="77777777" w:rsidR="00D55167" w:rsidRDefault="00D55167">
      <w:pPr>
        <w:pStyle w:val="TOC2"/>
        <w:rPr>
          <w:rFonts w:asciiTheme="minorHAnsi" w:eastAsiaTheme="minorEastAsia" w:hAnsiTheme="minorHAnsi"/>
          <w:smallCaps w:val="0"/>
          <w:noProof/>
          <w:sz w:val="24"/>
          <w:szCs w:val="24"/>
        </w:rPr>
      </w:pPr>
      <w:r>
        <w:rPr>
          <w:noProof/>
        </w:rPr>
        <w:t>Exercise - 7C.1 (Advanced) Example.com</w:t>
      </w:r>
      <w:r>
        <w:rPr>
          <w:noProof/>
        </w:rPr>
        <w:tab/>
      </w:r>
      <w:r>
        <w:rPr>
          <w:noProof/>
        </w:rPr>
        <w:fldChar w:fldCharType="begin"/>
      </w:r>
      <w:r>
        <w:rPr>
          <w:noProof/>
        </w:rPr>
        <w:instrText xml:space="preserve"> PAGEREF _Toc492387771 \h </w:instrText>
      </w:r>
      <w:r>
        <w:rPr>
          <w:noProof/>
        </w:rPr>
      </w:r>
      <w:r>
        <w:rPr>
          <w:noProof/>
        </w:rPr>
        <w:fldChar w:fldCharType="separate"/>
      </w:r>
      <w:r>
        <w:rPr>
          <w:noProof/>
        </w:rPr>
        <w:t>23</w:t>
      </w:r>
      <w:r>
        <w:rPr>
          <w:noProof/>
        </w:rPr>
        <w:fldChar w:fldCharType="end"/>
      </w:r>
    </w:p>
    <w:p w14:paraId="77A2C88A" w14:textId="77777777" w:rsidR="00D55167" w:rsidRDefault="00D55167">
      <w:pPr>
        <w:pStyle w:val="TOC2"/>
        <w:rPr>
          <w:rFonts w:asciiTheme="minorHAnsi" w:eastAsiaTheme="minorEastAsia" w:hAnsiTheme="minorHAnsi"/>
          <w:smallCaps w:val="0"/>
          <w:noProof/>
          <w:sz w:val="24"/>
          <w:szCs w:val="24"/>
        </w:rPr>
      </w:pPr>
      <w:r>
        <w:rPr>
          <w:noProof/>
        </w:rPr>
        <w:t>Exercise - 7C.2 HTTP Bin</w:t>
      </w:r>
      <w:r>
        <w:rPr>
          <w:noProof/>
        </w:rPr>
        <w:tab/>
      </w:r>
      <w:r>
        <w:rPr>
          <w:noProof/>
        </w:rPr>
        <w:fldChar w:fldCharType="begin"/>
      </w:r>
      <w:r>
        <w:rPr>
          <w:noProof/>
        </w:rPr>
        <w:instrText xml:space="preserve"> PAGEREF _Toc492387772 \h </w:instrText>
      </w:r>
      <w:r>
        <w:rPr>
          <w:noProof/>
        </w:rPr>
      </w:r>
      <w:r>
        <w:rPr>
          <w:noProof/>
        </w:rPr>
        <w:fldChar w:fldCharType="separate"/>
      </w:r>
      <w:r>
        <w:rPr>
          <w:noProof/>
        </w:rPr>
        <w:t>24</w:t>
      </w:r>
      <w:r>
        <w:rPr>
          <w:noProof/>
        </w:rPr>
        <w:fldChar w:fldCharType="end"/>
      </w:r>
    </w:p>
    <w:p w14:paraId="3AF43EA9" w14:textId="77777777" w:rsidR="00D55167" w:rsidRDefault="00D55167">
      <w:pPr>
        <w:pStyle w:val="TOC2"/>
        <w:rPr>
          <w:rFonts w:asciiTheme="minorHAnsi" w:eastAsiaTheme="minorEastAsia" w:hAnsiTheme="minorHAnsi"/>
          <w:smallCaps w:val="0"/>
          <w:noProof/>
          <w:sz w:val="24"/>
          <w:szCs w:val="24"/>
        </w:rPr>
      </w:pPr>
      <w:r>
        <w:rPr>
          <w:noProof/>
        </w:rPr>
        <w:t>Exercise - 7C.3 RequestBin</w:t>
      </w:r>
      <w:r>
        <w:rPr>
          <w:noProof/>
        </w:rPr>
        <w:tab/>
      </w:r>
      <w:r>
        <w:rPr>
          <w:noProof/>
        </w:rPr>
        <w:fldChar w:fldCharType="begin"/>
      </w:r>
      <w:r>
        <w:rPr>
          <w:noProof/>
        </w:rPr>
        <w:instrText xml:space="preserve"> PAGEREF _Toc492387773 \h </w:instrText>
      </w:r>
      <w:r>
        <w:rPr>
          <w:noProof/>
        </w:rPr>
      </w:r>
      <w:r>
        <w:rPr>
          <w:noProof/>
        </w:rPr>
        <w:fldChar w:fldCharType="separate"/>
      </w:r>
      <w:r>
        <w:rPr>
          <w:noProof/>
        </w:rPr>
        <w:t>24</w:t>
      </w:r>
      <w:r>
        <w:rPr>
          <w:noProof/>
        </w:rPr>
        <w:fldChar w:fldCharType="end"/>
      </w:r>
    </w:p>
    <w:p w14:paraId="47149BDB" w14:textId="77777777" w:rsidR="00D55167" w:rsidRDefault="00D55167">
      <w:pPr>
        <w:pStyle w:val="TOC2"/>
        <w:rPr>
          <w:rFonts w:asciiTheme="minorHAnsi" w:eastAsiaTheme="minorEastAsia" w:hAnsiTheme="minorHAnsi"/>
          <w:smallCaps w:val="0"/>
          <w:noProof/>
          <w:sz w:val="24"/>
          <w:szCs w:val="24"/>
        </w:rPr>
      </w:pPr>
      <w:r>
        <w:rPr>
          <w:noProof/>
        </w:rPr>
        <w:t>Exercise - 7C.4 Use Webapis</w:t>
      </w:r>
      <w:r>
        <w:rPr>
          <w:noProof/>
        </w:rPr>
        <w:tab/>
      </w:r>
      <w:r>
        <w:rPr>
          <w:noProof/>
        </w:rPr>
        <w:fldChar w:fldCharType="begin"/>
      </w:r>
      <w:r>
        <w:rPr>
          <w:noProof/>
        </w:rPr>
        <w:instrText xml:space="preserve"> PAGEREF _Toc492387774 \h </w:instrText>
      </w:r>
      <w:r>
        <w:rPr>
          <w:noProof/>
        </w:rPr>
      </w:r>
      <w:r>
        <w:rPr>
          <w:noProof/>
        </w:rPr>
        <w:fldChar w:fldCharType="separate"/>
      </w:r>
      <w:r>
        <w:rPr>
          <w:noProof/>
        </w:rPr>
        <w:t>24</w:t>
      </w:r>
      <w:r>
        <w:rPr>
          <w:noProof/>
        </w:rPr>
        <w:fldChar w:fldCharType="end"/>
      </w:r>
    </w:p>
    <w:p w14:paraId="7CABFED1" w14:textId="77777777" w:rsidR="00D55167" w:rsidRDefault="00D55167">
      <w:pPr>
        <w:pStyle w:val="TOC2"/>
        <w:rPr>
          <w:rFonts w:asciiTheme="minorHAnsi" w:eastAsiaTheme="minorEastAsia" w:hAnsiTheme="minorHAnsi"/>
          <w:smallCaps w:val="0"/>
          <w:noProof/>
          <w:sz w:val="24"/>
          <w:szCs w:val="24"/>
        </w:rPr>
      </w:pPr>
      <w:r>
        <w:rPr>
          <w:noProof/>
        </w:rPr>
        <w:t>Exercise - 7C.5 Initial State – Virtual LED</w:t>
      </w:r>
      <w:r>
        <w:rPr>
          <w:noProof/>
        </w:rPr>
        <w:tab/>
      </w:r>
      <w:r>
        <w:rPr>
          <w:noProof/>
        </w:rPr>
        <w:fldChar w:fldCharType="begin"/>
      </w:r>
      <w:r>
        <w:rPr>
          <w:noProof/>
        </w:rPr>
        <w:instrText xml:space="preserve"> PAGEREF _Toc492387775 \h </w:instrText>
      </w:r>
      <w:r>
        <w:rPr>
          <w:noProof/>
        </w:rPr>
      </w:r>
      <w:r>
        <w:rPr>
          <w:noProof/>
        </w:rPr>
        <w:fldChar w:fldCharType="separate"/>
      </w:r>
      <w:r>
        <w:rPr>
          <w:noProof/>
        </w:rPr>
        <w:t>24</w:t>
      </w:r>
      <w:r>
        <w:rPr>
          <w:noProof/>
        </w:rPr>
        <w:fldChar w:fldCharType="end"/>
      </w:r>
    </w:p>
    <w:p w14:paraId="6D5B8518" w14:textId="77777777" w:rsidR="00D55167" w:rsidRDefault="00D55167">
      <w:pPr>
        <w:pStyle w:val="TOC2"/>
        <w:rPr>
          <w:rFonts w:asciiTheme="minorHAnsi" w:eastAsiaTheme="minorEastAsia" w:hAnsiTheme="minorHAnsi"/>
          <w:smallCaps w:val="0"/>
          <w:noProof/>
          <w:sz w:val="24"/>
          <w:szCs w:val="24"/>
        </w:rPr>
      </w:pPr>
      <w:r>
        <w:rPr>
          <w:noProof/>
        </w:rPr>
        <w:t>Exercise - 7C.6 Initial State – Real LED</w:t>
      </w:r>
      <w:r>
        <w:rPr>
          <w:noProof/>
        </w:rPr>
        <w:tab/>
      </w:r>
      <w:r>
        <w:rPr>
          <w:noProof/>
        </w:rPr>
        <w:fldChar w:fldCharType="begin"/>
      </w:r>
      <w:r>
        <w:rPr>
          <w:noProof/>
        </w:rPr>
        <w:instrText xml:space="preserve"> PAGEREF _Toc492387776 \h </w:instrText>
      </w:r>
      <w:r>
        <w:rPr>
          <w:noProof/>
        </w:rPr>
      </w:r>
      <w:r>
        <w:rPr>
          <w:noProof/>
        </w:rPr>
        <w:fldChar w:fldCharType="separate"/>
      </w:r>
      <w:r>
        <w:rPr>
          <w:noProof/>
        </w:rPr>
        <w:t>24</w:t>
      </w:r>
      <w:r>
        <w:rPr>
          <w:noProof/>
        </w:rPr>
        <w:fldChar w:fldCharType="end"/>
      </w:r>
    </w:p>
    <w:p w14:paraId="6B0DDC95" w14:textId="77777777" w:rsidR="00D55167" w:rsidRDefault="00D55167">
      <w:pPr>
        <w:pStyle w:val="TOC2"/>
        <w:rPr>
          <w:rFonts w:asciiTheme="minorHAnsi" w:eastAsiaTheme="minorEastAsia" w:hAnsiTheme="minorHAnsi"/>
          <w:smallCaps w:val="0"/>
          <w:noProof/>
          <w:sz w:val="24"/>
          <w:szCs w:val="24"/>
        </w:rPr>
      </w:pPr>
      <w:r>
        <w:rPr>
          <w:noProof/>
        </w:rPr>
        <w:t>Exercise - 7C.7 Initial State – Temperature &amp; Humidity</w:t>
      </w:r>
      <w:r>
        <w:rPr>
          <w:noProof/>
        </w:rPr>
        <w:tab/>
      </w:r>
      <w:r>
        <w:rPr>
          <w:noProof/>
        </w:rPr>
        <w:fldChar w:fldCharType="begin"/>
      </w:r>
      <w:r>
        <w:rPr>
          <w:noProof/>
        </w:rPr>
        <w:instrText xml:space="preserve"> PAGEREF _Toc492387777 \h </w:instrText>
      </w:r>
      <w:r>
        <w:rPr>
          <w:noProof/>
        </w:rPr>
      </w:r>
      <w:r>
        <w:rPr>
          <w:noProof/>
        </w:rPr>
        <w:fldChar w:fldCharType="separate"/>
      </w:r>
      <w:r>
        <w:rPr>
          <w:noProof/>
        </w:rPr>
        <w:t>24</w:t>
      </w:r>
      <w:r>
        <w:rPr>
          <w:noProof/>
        </w:rPr>
        <w:fldChar w:fldCharType="end"/>
      </w:r>
    </w:p>
    <w:p w14:paraId="0DD42B81" w14:textId="77777777" w:rsidR="00D55167" w:rsidRDefault="00D55167">
      <w:pPr>
        <w:pStyle w:val="TOC2"/>
        <w:rPr>
          <w:rFonts w:asciiTheme="minorHAnsi" w:eastAsiaTheme="minorEastAsia" w:hAnsiTheme="minorHAnsi"/>
          <w:smallCaps w:val="0"/>
          <w:noProof/>
          <w:sz w:val="24"/>
          <w:szCs w:val="24"/>
        </w:rPr>
      </w:pPr>
      <w:r>
        <w:rPr>
          <w:noProof/>
        </w:rPr>
        <w:t>Exercise - 7C.8 Initial State – Graphing Temperature</w:t>
      </w:r>
      <w:r>
        <w:rPr>
          <w:noProof/>
        </w:rPr>
        <w:tab/>
      </w:r>
      <w:r>
        <w:rPr>
          <w:noProof/>
        </w:rPr>
        <w:fldChar w:fldCharType="begin"/>
      </w:r>
      <w:r>
        <w:rPr>
          <w:noProof/>
        </w:rPr>
        <w:instrText xml:space="preserve"> PAGEREF _Toc492387778 \h </w:instrText>
      </w:r>
      <w:r>
        <w:rPr>
          <w:noProof/>
        </w:rPr>
      </w:r>
      <w:r>
        <w:rPr>
          <w:noProof/>
        </w:rPr>
        <w:fldChar w:fldCharType="separate"/>
      </w:r>
      <w:r>
        <w:rPr>
          <w:noProof/>
        </w:rPr>
        <w:t>24</w:t>
      </w:r>
      <w:r>
        <w:rPr>
          <w:noProof/>
        </w:rPr>
        <w:fldChar w:fldCharType="end"/>
      </w:r>
    </w:p>
    <w:p w14:paraId="1F95B295" w14:textId="77777777" w:rsidR="00D55167" w:rsidRDefault="00D55167">
      <w:pPr>
        <w:pStyle w:val="TOC2"/>
        <w:rPr>
          <w:rFonts w:asciiTheme="minorHAnsi" w:eastAsiaTheme="minorEastAsia" w:hAnsiTheme="minorHAnsi"/>
          <w:smallCaps w:val="0"/>
          <w:noProof/>
          <w:sz w:val="24"/>
          <w:szCs w:val="24"/>
        </w:rPr>
      </w:pPr>
      <w:r>
        <w:rPr>
          <w:noProof/>
        </w:rPr>
        <w:t>Exercise - 7C.9 Initial State – WebAPI</w:t>
      </w:r>
      <w:r>
        <w:rPr>
          <w:noProof/>
        </w:rPr>
        <w:tab/>
      </w:r>
      <w:r>
        <w:rPr>
          <w:noProof/>
        </w:rPr>
        <w:fldChar w:fldCharType="begin"/>
      </w:r>
      <w:r>
        <w:rPr>
          <w:noProof/>
        </w:rPr>
        <w:instrText xml:space="preserve"> PAGEREF _Toc492387779 \h </w:instrText>
      </w:r>
      <w:r>
        <w:rPr>
          <w:noProof/>
        </w:rPr>
      </w:r>
      <w:r>
        <w:rPr>
          <w:noProof/>
        </w:rPr>
        <w:fldChar w:fldCharType="separate"/>
      </w:r>
      <w:r>
        <w:rPr>
          <w:noProof/>
        </w:rPr>
        <w:t>24</w:t>
      </w:r>
      <w:r>
        <w:rPr>
          <w:noProof/>
        </w:rPr>
        <w:fldChar w:fldCharType="end"/>
      </w:r>
    </w:p>
    <w:p w14:paraId="4CF0B2E1" w14:textId="77777777" w:rsidR="00D55167" w:rsidRDefault="00D55167">
      <w:pPr>
        <w:pStyle w:val="TOC2"/>
        <w:rPr>
          <w:rFonts w:asciiTheme="minorHAnsi" w:eastAsiaTheme="minorEastAsia" w:hAnsiTheme="minorHAnsi"/>
          <w:smallCaps w:val="0"/>
          <w:noProof/>
          <w:sz w:val="24"/>
          <w:szCs w:val="24"/>
        </w:rPr>
      </w:pPr>
      <w:r>
        <w:rPr>
          <w:noProof/>
        </w:rPr>
        <w:t>Exercise - 7C.10 AWS IoT</w:t>
      </w:r>
      <w:r>
        <w:rPr>
          <w:noProof/>
        </w:rPr>
        <w:tab/>
      </w:r>
      <w:r>
        <w:rPr>
          <w:noProof/>
        </w:rPr>
        <w:fldChar w:fldCharType="begin"/>
      </w:r>
      <w:r>
        <w:rPr>
          <w:noProof/>
        </w:rPr>
        <w:instrText xml:space="preserve"> PAGEREF _Toc492387780 \h </w:instrText>
      </w:r>
      <w:r>
        <w:rPr>
          <w:noProof/>
        </w:rPr>
      </w:r>
      <w:r>
        <w:rPr>
          <w:noProof/>
        </w:rPr>
        <w:fldChar w:fldCharType="separate"/>
      </w:r>
      <w:r>
        <w:rPr>
          <w:noProof/>
        </w:rPr>
        <w:t>25</w:t>
      </w:r>
      <w:r>
        <w:rPr>
          <w:noProof/>
        </w:rPr>
        <w:fldChar w:fldCharType="end"/>
      </w:r>
    </w:p>
    <w:p w14:paraId="490B36C8"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7C.10 Related Example “Apps”</w:t>
      </w:r>
      <w:r>
        <w:rPr>
          <w:noProof/>
        </w:rPr>
        <w:tab/>
      </w:r>
      <w:r>
        <w:rPr>
          <w:noProof/>
        </w:rPr>
        <w:fldChar w:fldCharType="begin"/>
      </w:r>
      <w:r>
        <w:rPr>
          <w:noProof/>
        </w:rPr>
        <w:instrText xml:space="preserve"> PAGEREF _Toc492387781 \h </w:instrText>
      </w:r>
      <w:r>
        <w:rPr>
          <w:noProof/>
        </w:rPr>
      </w:r>
      <w:r>
        <w:rPr>
          <w:noProof/>
        </w:rPr>
        <w:fldChar w:fldCharType="separate"/>
      </w:r>
      <w:r>
        <w:rPr>
          <w:noProof/>
        </w:rPr>
        <w:t>25</w:t>
      </w:r>
      <w:r>
        <w:rPr>
          <w:noProof/>
        </w:rPr>
        <w:fldChar w:fldCharType="end"/>
      </w:r>
    </w:p>
    <w:p w14:paraId="4E4176B7" w14:textId="77777777" w:rsidR="00D55167" w:rsidRDefault="00D55167">
      <w:pPr>
        <w:pStyle w:val="TOC1"/>
        <w:tabs>
          <w:tab w:val="right" w:leader="dot" w:pos="9350"/>
        </w:tabs>
        <w:rPr>
          <w:rFonts w:asciiTheme="minorHAnsi" w:eastAsiaTheme="minorEastAsia" w:hAnsiTheme="minorHAnsi"/>
          <w:b w:val="0"/>
          <w:bCs w:val="0"/>
          <w:caps w:val="0"/>
          <w:noProof/>
          <w:sz w:val="24"/>
          <w:szCs w:val="24"/>
        </w:rPr>
      </w:pPr>
      <w:r>
        <w:rPr>
          <w:noProof/>
        </w:rPr>
        <w:t>7C.11 Known Errata + Enhancements + Comments</w:t>
      </w:r>
      <w:r>
        <w:rPr>
          <w:noProof/>
        </w:rPr>
        <w:tab/>
      </w:r>
      <w:r>
        <w:rPr>
          <w:noProof/>
        </w:rPr>
        <w:fldChar w:fldCharType="begin"/>
      </w:r>
      <w:r>
        <w:rPr>
          <w:noProof/>
        </w:rPr>
        <w:instrText xml:space="preserve"> PAGEREF _Toc492387782 \h </w:instrText>
      </w:r>
      <w:r>
        <w:rPr>
          <w:noProof/>
        </w:rPr>
      </w:r>
      <w:r>
        <w:rPr>
          <w:noProof/>
        </w:rPr>
        <w:fldChar w:fldCharType="separate"/>
      </w:r>
      <w:r>
        <w:rPr>
          <w:noProof/>
        </w:rPr>
        <w:t>25</w:t>
      </w:r>
      <w:r>
        <w:rPr>
          <w:noProof/>
        </w:rPr>
        <w:fldChar w:fldCharType="end"/>
      </w:r>
    </w:p>
    <w:p w14:paraId="182C5942" w14:textId="2A852AAD" w:rsidR="006E18DC" w:rsidRDefault="0012300A" w:rsidP="00DF6D18">
      <w:r w:rsidRPr="00406245">
        <w:fldChar w:fldCharType="end"/>
      </w:r>
      <w:r w:rsidR="006E18DC">
        <w:br w:type="page"/>
      </w:r>
    </w:p>
    <w:p w14:paraId="6F0E86F2" w14:textId="64E09E78" w:rsidR="00FA2812" w:rsidRPr="00406245" w:rsidRDefault="00FA2812" w:rsidP="00DF6D18">
      <w:pPr>
        <w:pStyle w:val="Heading1"/>
      </w:pPr>
      <w:bookmarkStart w:id="0" w:name="_Toc492387752"/>
      <w:r w:rsidRPr="00406245">
        <w:lastRenderedPageBreak/>
        <w:t>Introduction</w:t>
      </w:r>
      <w:bookmarkEnd w:id="0"/>
    </w:p>
    <w:p w14:paraId="3127DD70" w14:textId="6CB9CA82" w:rsidR="00FA2812" w:rsidRPr="006E18DC" w:rsidRDefault="00FA2812" w:rsidP="00DF6D18">
      <w:r w:rsidRPr="00406245">
        <w:t xml:space="preserve">When HTTP came on the scene in the </w:t>
      </w:r>
      <w:r w:rsidRPr="00E53A81">
        <w:t>early</w:t>
      </w:r>
      <w:r w:rsidRPr="00406245">
        <w:t xml:space="preserve"> 90’s, it was principally used to send static HTML pages.  Over time, dynamic HTTP came into common use</w:t>
      </w:r>
      <w:r w:rsidR="004A4D30" w:rsidRPr="00406245">
        <w:t xml:space="preserve"> (reading and writing databases and creating HTML on the fly)</w:t>
      </w:r>
      <w:r w:rsidRPr="00406245">
        <w:t xml:space="preserve">.  Many companies built big teams of people to </w:t>
      </w:r>
      <w:r w:rsidR="006E18DC">
        <w:t>develop</w:t>
      </w:r>
      <w:r w:rsidRPr="00406245">
        <w:t xml:space="preserve"> and deploy HTTP based applications internally to their employees and externally to their customers.</w:t>
      </w:r>
    </w:p>
    <w:p w14:paraId="0AA69D2E" w14:textId="4C7E32A7" w:rsidR="00FA2812" w:rsidRDefault="00FA2812" w:rsidP="00DF6D18">
      <w:r w:rsidRPr="00406245">
        <w:t xml:space="preserve">As IoT emerged, it was only natural and financially advantageous for </w:t>
      </w:r>
      <w:r w:rsidR="004A4D30" w:rsidRPr="00406245">
        <w:t xml:space="preserve">companies to extend their existing infrastructure to enable </w:t>
      </w:r>
      <w:r w:rsidRPr="00406245">
        <w:t>IoT devices to communicate with the existing Web services.  Although HTTP has issues which make it less than “perfect” for IoT, it is still the most important standard because of the huge investment that has been made in the existing Internet infrastructure.</w:t>
      </w:r>
    </w:p>
    <w:p w14:paraId="59F18209" w14:textId="77777777" w:rsidR="006F5B29" w:rsidRDefault="00AB46DC" w:rsidP="00DF6D18">
      <w:r>
        <w:t>There are essentially two versions of HTTP, 1.1 and 2.0.  Although conceptually similar, they are materially different in their implementation</w:t>
      </w:r>
      <w:r w:rsidR="006F5B29">
        <w:t xml:space="preserve"> and as such are treated as two separate chapters in this class</w:t>
      </w:r>
      <w:r>
        <w:t xml:space="preserve">.  </w:t>
      </w:r>
    </w:p>
    <w:p w14:paraId="3BC635B3" w14:textId="51C2EE50" w:rsidR="00AB46DC" w:rsidRDefault="00AB46DC" w:rsidP="00DF6D18">
      <w:r>
        <w:t xml:space="preserve">HTTP 1.1 was released in 1999 and </w:t>
      </w:r>
      <w:r w:rsidR="000B3CDE">
        <w:t xml:space="preserve">as of 2017, </w:t>
      </w:r>
      <w:r>
        <w:t>still serves the bulk</w:t>
      </w:r>
      <w:r w:rsidR="006F5B29">
        <w:t xml:space="preserve"> (&gt;50%)</w:t>
      </w:r>
      <w:r>
        <w:t xml:space="preserve"> of the web traffic.  HTTP </w:t>
      </w:r>
      <w:r w:rsidR="006F5B29">
        <w:t>2.0, which was released in 2015, brings many performance benefits but has seen slow uptake in the market (as of 2017 only ~30% of web browser support it).</w:t>
      </w:r>
    </w:p>
    <w:p w14:paraId="7500DCF3" w14:textId="3347D13A" w:rsidR="006F5B29" w:rsidRPr="00406245" w:rsidRDefault="006F5B29" w:rsidP="00DF6D18">
      <w:r>
        <w:t>WICED supports both protocols, but with two separate libraries.</w:t>
      </w:r>
    </w:p>
    <w:p w14:paraId="4C27258D" w14:textId="303ED3FB" w:rsidR="00884ADB" w:rsidRDefault="00D54AF3" w:rsidP="00DF6D18">
      <w:pPr>
        <w:pStyle w:val="Heading1"/>
      </w:pPr>
      <w:bookmarkStart w:id="1" w:name="_Toc492387753"/>
      <w:r w:rsidRPr="00406245">
        <w:t>HTTP</w:t>
      </w:r>
      <w:r w:rsidR="00E66428" w:rsidRPr="00406245">
        <w:t xml:space="preserve"> 1.1</w:t>
      </w:r>
      <w:r w:rsidR="005B467B">
        <w:t xml:space="preserve"> Protocol</w:t>
      </w:r>
      <w:bookmarkEnd w:id="1"/>
    </w:p>
    <w:p w14:paraId="69983595" w14:textId="3E7BC247" w:rsidR="00EC3102" w:rsidRDefault="00EC3102" w:rsidP="00DF6D18">
      <w:r w:rsidRPr="00406245">
        <w:t xml:space="preserve">HTTP 1.1 is an application layer, </w:t>
      </w:r>
      <w:r w:rsidR="007D0AE0">
        <w:t>single transaction</w:t>
      </w:r>
      <w:r w:rsidR="00EF1688">
        <w:t>, stateless</w:t>
      </w:r>
      <w:r w:rsidR="007D0AE0">
        <w:t xml:space="preserve">, </w:t>
      </w:r>
      <w:r w:rsidRPr="00406245">
        <w:t>plain-text, client-server protocol.</w:t>
      </w:r>
      <w:r w:rsidR="00B14B57">
        <w:t xml:space="preserve">  This means that a client (</w:t>
      </w:r>
      <w:r w:rsidR="000B3CDE">
        <w:t xml:space="preserve">e.g. </w:t>
      </w:r>
      <w:r w:rsidR="00B14B57">
        <w:t xml:space="preserve">your WICED device) opens a connection to a TCP Server (in the </w:t>
      </w:r>
      <w:r w:rsidR="000B3CDE">
        <w:t>C</w:t>
      </w:r>
      <w:r w:rsidR="00B14B57">
        <w:t>loud), then sends an ASCII text request, the Server then responds, and the connection is closed.</w:t>
      </w:r>
      <w:r w:rsidR="0048212A">
        <w:t xml:space="preserve">  There is no memory in the protocol</w:t>
      </w:r>
      <w:r w:rsidR="000B3CDE">
        <w:t xml:space="preserve"> itself but </w:t>
      </w:r>
      <w:r w:rsidR="0048212A">
        <w:t>there migh</w:t>
      </w:r>
      <w:r w:rsidR="000B3CDE">
        <w:t>t be in application e.g. Cookie.</w:t>
      </w:r>
    </w:p>
    <w:p w14:paraId="3A965761" w14:textId="0BB3441D" w:rsidR="00C53D77" w:rsidRDefault="0048212A" w:rsidP="00DF6D18">
      <w:r w:rsidRPr="0048212A">
        <w:rPr>
          <w:noProof/>
        </w:rPr>
        <w:drawing>
          <wp:inline distT="0" distB="0" distL="0" distR="0" wp14:anchorId="7748C2A1" wp14:editId="681E21F3">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44FB0C8C" w14:textId="4A36F04F" w:rsidR="0048212A" w:rsidRDefault="0048212A" w:rsidP="00DF6D18">
      <w:r>
        <w:t xml:space="preserve">HTTP Requests (both Client and Server) are made up of one mandatory request line, an optional group of HTTP headers (same format for Client </w:t>
      </w:r>
      <w:r w:rsidR="000B3CDE">
        <w:t>and Server) and one</w:t>
      </w:r>
      <w:r>
        <w:t xml:space="preserve"> optional </w:t>
      </w:r>
      <w:r w:rsidR="000B3CDE">
        <w:t xml:space="preserve">Content </w:t>
      </w:r>
      <w:r>
        <w:t>body (same format for Client and Server)</w:t>
      </w:r>
      <w:r w:rsidR="000B3CDE">
        <w:t>.</w:t>
      </w:r>
    </w:p>
    <w:p w14:paraId="37A79707" w14:textId="3C0A8B81" w:rsidR="00EC3102" w:rsidRPr="00EC3102" w:rsidRDefault="00EC3102" w:rsidP="00B35DA0">
      <w:pPr>
        <w:pStyle w:val="Heading2"/>
      </w:pPr>
      <w:bookmarkStart w:id="2" w:name="_Toc492387754"/>
      <w:r>
        <w:lastRenderedPageBreak/>
        <w:t>Client Request</w:t>
      </w:r>
      <w:r w:rsidR="00C028DA">
        <w:t xml:space="preserve"> Message </w:t>
      </w:r>
      <w:r w:rsidR="00C028DA" w:rsidRPr="00B35DA0">
        <w:t>Format</w:t>
      </w:r>
      <w:bookmarkEnd w:id="2"/>
    </w:p>
    <w:p w14:paraId="60BEE88E" w14:textId="00470E6C" w:rsidR="005F0D90" w:rsidRPr="00406245" w:rsidRDefault="007D0AE0" w:rsidP="00B35DA0">
      <w:r>
        <w:t>A</w:t>
      </w:r>
      <w:r w:rsidR="000B3CDE">
        <w:t>n</w:t>
      </w:r>
      <w:r>
        <w:t xml:space="preserve"> </w:t>
      </w:r>
      <w:r w:rsidR="000B3CDE">
        <w:t xml:space="preserve">HTTP </w:t>
      </w:r>
      <w:r>
        <w:t>transaction</w:t>
      </w:r>
      <w:r w:rsidR="00E66428" w:rsidRPr="00406245">
        <w:t xml:space="preserve"> starts with the client opening a TCP socket to the server (or a TLS TCP socket to the server).  </w:t>
      </w:r>
      <w:r w:rsidR="005548D0" w:rsidRPr="00406245">
        <w:t>The client</w:t>
      </w:r>
      <w:r w:rsidR="00E66428" w:rsidRPr="00406245">
        <w:t xml:space="preserve"> then sends three things</w:t>
      </w:r>
      <w:r w:rsidR="006E18DC">
        <w:t>:</w:t>
      </w:r>
    </w:p>
    <w:p w14:paraId="27705292" w14:textId="138D68D8" w:rsidR="00E66428" w:rsidRPr="00F34740" w:rsidRDefault="005548D0" w:rsidP="00B35DA0">
      <w:pPr>
        <w:pStyle w:val="ListParagraph"/>
        <w:numPr>
          <w:ilvl w:val="0"/>
          <w:numId w:val="14"/>
        </w:numPr>
        <w:rPr>
          <w:b/>
        </w:rPr>
      </w:pPr>
      <w:r w:rsidRPr="00F34740">
        <w:rPr>
          <w:b/>
        </w:rPr>
        <w:t>Client Request Start Line</w:t>
      </w:r>
      <w:r w:rsidR="009915BE">
        <w:rPr>
          <w:b/>
        </w:rPr>
        <w:t xml:space="preserve"> (</w:t>
      </w:r>
      <w:r w:rsidR="009915BE">
        <w:rPr>
          <w:b/>
        </w:rPr>
        <w:fldChar w:fldCharType="begin"/>
      </w:r>
      <w:r w:rsidR="009915BE">
        <w:rPr>
          <w:b/>
        </w:rPr>
        <w:instrText xml:space="preserve"> REF _Ref492380102 \r \h </w:instrText>
      </w:r>
      <w:r w:rsidR="009915BE">
        <w:rPr>
          <w:b/>
        </w:rPr>
      </w:r>
      <w:r w:rsidR="009915BE">
        <w:rPr>
          <w:b/>
        </w:rPr>
        <w:fldChar w:fldCharType="separate"/>
      </w:r>
      <w:r w:rsidR="009915BE">
        <w:rPr>
          <w:b/>
        </w:rPr>
        <w:t xml:space="preserve">7C.1.2 </w:t>
      </w:r>
      <w:r w:rsidR="009915BE">
        <w:rPr>
          <w:b/>
        </w:rPr>
        <w:fldChar w:fldCharType="end"/>
      </w:r>
      <w:r w:rsidR="009915BE">
        <w:rPr>
          <w:b/>
        </w:rPr>
        <w:t>)</w:t>
      </w:r>
    </w:p>
    <w:p w14:paraId="2F6A2DE9" w14:textId="5B8F5564" w:rsidR="00E66428" w:rsidRPr="004C1AEE" w:rsidRDefault="0048212A" w:rsidP="00B35DA0">
      <w:pPr>
        <w:pStyle w:val="ListParagraph"/>
        <w:numPr>
          <w:ilvl w:val="0"/>
          <w:numId w:val="14"/>
        </w:numPr>
      </w:pPr>
      <w:r>
        <w:t xml:space="preserve">Optional </w:t>
      </w:r>
      <w:r w:rsidR="00E66428" w:rsidRPr="007A1CED">
        <w:rPr>
          <w:b/>
        </w:rPr>
        <w:t>Headers</w:t>
      </w:r>
      <w:r w:rsidR="004C76D0" w:rsidRPr="007A1CED">
        <w:rPr>
          <w:b/>
        </w:rPr>
        <w:t xml:space="preserve"> </w:t>
      </w:r>
      <w:r w:rsidR="009915BE" w:rsidRPr="007A1CED">
        <w:rPr>
          <w:b/>
        </w:rPr>
        <w:t>(</w:t>
      </w:r>
      <w:r w:rsidR="009915BE" w:rsidRPr="007A1CED">
        <w:rPr>
          <w:b/>
        </w:rPr>
        <w:fldChar w:fldCharType="begin"/>
      </w:r>
      <w:r w:rsidR="009915BE" w:rsidRPr="007A1CED">
        <w:rPr>
          <w:b/>
        </w:rPr>
        <w:instrText xml:space="preserve"> REF _Ref492380119 \r \h </w:instrText>
      </w:r>
      <w:r w:rsidR="007A1CED" w:rsidRPr="007A1CED">
        <w:rPr>
          <w:b/>
        </w:rPr>
        <w:instrText xml:space="preserve"> \* MERGEFORMAT </w:instrText>
      </w:r>
      <w:r w:rsidR="009915BE" w:rsidRPr="007A1CED">
        <w:rPr>
          <w:b/>
        </w:rPr>
      </w:r>
      <w:r w:rsidR="009915BE" w:rsidRPr="007A1CED">
        <w:rPr>
          <w:b/>
        </w:rPr>
        <w:fldChar w:fldCharType="separate"/>
      </w:r>
      <w:r w:rsidR="009915BE" w:rsidRPr="007A1CED">
        <w:rPr>
          <w:b/>
        </w:rPr>
        <w:t xml:space="preserve">7C.1.6 </w:t>
      </w:r>
      <w:r w:rsidR="009915BE" w:rsidRPr="007A1CED">
        <w:rPr>
          <w:b/>
        </w:rPr>
        <w:fldChar w:fldCharType="end"/>
      </w:r>
      <w:r w:rsidR="009915BE" w:rsidRPr="007A1CED">
        <w:rPr>
          <w:b/>
        </w:rPr>
        <w:t>)</w:t>
      </w:r>
      <w:r w:rsidR="004C76D0" w:rsidRPr="007A1CED">
        <w:rPr>
          <w:b/>
        </w:rPr>
        <w:t>(</w:t>
      </w:r>
      <w:r w:rsidR="004C76D0" w:rsidRPr="004C1AEE">
        <w:t xml:space="preserve">one or more </w:t>
      </w:r>
      <w:r w:rsidR="00280BC8" w:rsidRPr="004C1AEE">
        <w:t xml:space="preserve">strings </w:t>
      </w:r>
      <w:r w:rsidR="00044C80">
        <w:t>of</w:t>
      </w:r>
      <w:r w:rsidR="004C76D0" w:rsidRPr="004C1AEE">
        <w:t xml:space="preserve"> the form of “headername:  headervalue</w:t>
      </w:r>
      <w:r w:rsidR="000D5CC1" w:rsidRPr="004C1AEE">
        <w:t>\r\n</w:t>
      </w:r>
      <w:r w:rsidR="004C76D0" w:rsidRPr="004C1AEE">
        <w:t>”</w:t>
      </w:r>
      <w:r w:rsidR="000D5CC1" w:rsidRPr="004C1AEE">
        <w:t>)</w:t>
      </w:r>
    </w:p>
    <w:p w14:paraId="2B333267" w14:textId="24CBC182" w:rsidR="00E66428" w:rsidRDefault="00F34740" w:rsidP="00B35DA0">
      <w:pPr>
        <w:pStyle w:val="ListParagraph"/>
        <w:numPr>
          <w:ilvl w:val="0"/>
          <w:numId w:val="14"/>
        </w:numPr>
      </w:pPr>
      <w:r>
        <w:t xml:space="preserve">Optional </w:t>
      </w:r>
      <w:r w:rsidRPr="00F34740">
        <w:rPr>
          <w:b/>
        </w:rPr>
        <w:t xml:space="preserve">Content </w:t>
      </w:r>
      <w:r w:rsidRPr="007A1CED">
        <w:rPr>
          <w:b/>
        </w:rPr>
        <w:t>Body</w:t>
      </w:r>
      <w:r w:rsidR="009915BE" w:rsidRPr="007A1CED">
        <w:rPr>
          <w:b/>
        </w:rPr>
        <w:t xml:space="preserve"> ((</w:t>
      </w:r>
      <w:r w:rsidR="009915BE" w:rsidRPr="007A1CED">
        <w:rPr>
          <w:b/>
        </w:rPr>
        <w:fldChar w:fldCharType="begin"/>
      </w:r>
      <w:r w:rsidR="009915BE" w:rsidRPr="007A1CED">
        <w:rPr>
          <w:b/>
        </w:rPr>
        <w:instrText xml:space="preserve"> REF _Ref492380069 \r \h </w:instrText>
      </w:r>
      <w:r w:rsidR="007A1CED" w:rsidRPr="007A1CED">
        <w:rPr>
          <w:b/>
        </w:rPr>
        <w:instrText xml:space="preserve"> \* MERGEFORMAT </w:instrText>
      </w:r>
      <w:r w:rsidR="009915BE" w:rsidRPr="007A1CED">
        <w:rPr>
          <w:b/>
        </w:rPr>
      </w:r>
      <w:r w:rsidR="009915BE" w:rsidRPr="007A1CED">
        <w:rPr>
          <w:b/>
        </w:rPr>
        <w:fldChar w:fldCharType="separate"/>
      </w:r>
      <w:r w:rsidR="009915BE" w:rsidRPr="007A1CED">
        <w:rPr>
          <w:b/>
        </w:rPr>
        <w:t xml:space="preserve">7C.1.7 </w:t>
      </w:r>
      <w:r w:rsidR="009915BE" w:rsidRPr="007A1CED">
        <w:rPr>
          <w:b/>
        </w:rPr>
        <w:fldChar w:fldCharType="end"/>
      </w:r>
      <w:r w:rsidR="009915BE" w:rsidRPr="007A1CED">
        <w:rPr>
          <w:b/>
        </w:rPr>
        <w:t>)</w:t>
      </w:r>
      <w:r w:rsidRPr="007A1CED">
        <w:rPr>
          <w:b/>
        </w:rPr>
        <w:t>,</w:t>
      </w:r>
      <w:r>
        <w:t xml:space="preserve"> which is o</w:t>
      </w:r>
      <w:r w:rsidR="00280BC8" w:rsidRPr="004C1AEE">
        <w:t xml:space="preserve">ne payload </w:t>
      </w:r>
      <w:r w:rsidR="007D0AE0">
        <w:t xml:space="preserve">with </w:t>
      </w:r>
      <w:r w:rsidR="004C76D0" w:rsidRPr="004C1AEE">
        <w:t>as many bytes as required e.g. a file or an html page or a json doc</w:t>
      </w:r>
      <w:r w:rsidR="007D0AE0">
        <w:t>ument</w:t>
      </w:r>
    </w:p>
    <w:p w14:paraId="201C67F7" w14:textId="34E1230D" w:rsidR="0044445E" w:rsidRPr="005F73D7" w:rsidRDefault="0044445E" w:rsidP="0044445E">
      <w:pPr>
        <w:pStyle w:val="Heading2"/>
      </w:pPr>
      <w:bookmarkStart w:id="3" w:name="_Ref492380102"/>
      <w:bookmarkStart w:id="4" w:name="_Toc492387755"/>
      <w:r w:rsidRPr="005F73D7">
        <w:t>Client Request Start Line</w:t>
      </w:r>
      <w:bookmarkEnd w:id="3"/>
      <w:bookmarkEnd w:id="4"/>
    </w:p>
    <w:p w14:paraId="7CCD3CA7" w14:textId="1B966B77" w:rsidR="0044445E" w:rsidRPr="00406245" w:rsidRDefault="0044445E" w:rsidP="0044445E">
      <w:r w:rsidRPr="00406245">
        <w:t xml:space="preserve">The </w:t>
      </w:r>
      <w:r w:rsidR="000B3CDE">
        <w:t>C</w:t>
      </w:r>
      <w:r w:rsidRPr="00406245">
        <w:t xml:space="preserve">lient </w:t>
      </w:r>
      <w:r w:rsidR="000B3CDE">
        <w:t>R</w:t>
      </w:r>
      <w:r w:rsidRPr="00406245">
        <w:t xml:space="preserve">equest </w:t>
      </w:r>
      <w:r w:rsidR="000B3CDE">
        <w:t>Start L</w:t>
      </w:r>
      <w:r w:rsidRPr="00406245">
        <w:t>ine has four elements</w:t>
      </w:r>
    </w:p>
    <w:p w14:paraId="689CCF46" w14:textId="0E695B93" w:rsidR="0044445E" w:rsidRPr="004C1AEE" w:rsidRDefault="0044445E" w:rsidP="0044445E">
      <w:pPr>
        <w:pStyle w:val="ListParagraph"/>
        <w:numPr>
          <w:ilvl w:val="0"/>
          <w:numId w:val="13"/>
        </w:numPr>
      </w:pPr>
      <w:r w:rsidRPr="004C1AEE">
        <w:t xml:space="preserve">The </w:t>
      </w:r>
      <w:r w:rsidRPr="000B3CDE">
        <w:rPr>
          <w:b/>
        </w:rPr>
        <w:t>HTTP Method</w:t>
      </w:r>
      <w:r w:rsidR="009915BE">
        <w:rPr>
          <w:b/>
        </w:rPr>
        <w:t xml:space="preserve"> (</w:t>
      </w:r>
      <w:r w:rsidR="009915BE">
        <w:rPr>
          <w:b/>
        </w:rPr>
        <w:fldChar w:fldCharType="begin"/>
      </w:r>
      <w:r w:rsidR="009915BE">
        <w:rPr>
          <w:b/>
        </w:rPr>
        <w:instrText xml:space="preserve"> REF _Ref492380147 \r \h </w:instrText>
      </w:r>
      <w:r w:rsidR="009915BE">
        <w:rPr>
          <w:b/>
        </w:rPr>
      </w:r>
      <w:r w:rsidR="009915BE">
        <w:rPr>
          <w:b/>
        </w:rPr>
        <w:fldChar w:fldCharType="separate"/>
      </w:r>
      <w:r w:rsidR="009915BE">
        <w:rPr>
          <w:b/>
        </w:rPr>
        <w:t xml:space="preserve">7C.1.3 </w:t>
      </w:r>
      <w:r w:rsidR="009915BE">
        <w:rPr>
          <w:b/>
        </w:rPr>
        <w:fldChar w:fldCharType="end"/>
      </w:r>
      <w:r w:rsidR="009915BE">
        <w:rPr>
          <w:b/>
        </w:rPr>
        <w:t>)</w:t>
      </w:r>
    </w:p>
    <w:p w14:paraId="63E0775D" w14:textId="60A47E55" w:rsidR="00533AB8" w:rsidRDefault="0044445E" w:rsidP="0044445E">
      <w:pPr>
        <w:pStyle w:val="ListParagraph"/>
        <w:numPr>
          <w:ilvl w:val="0"/>
          <w:numId w:val="13"/>
        </w:numPr>
      </w:pPr>
      <w:r w:rsidRPr="004C1AEE">
        <w:t xml:space="preserve">The requested </w:t>
      </w:r>
      <w:r w:rsidRPr="009915BE">
        <w:rPr>
          <w:b/>
        </w:rPr>
        <w:t xml:space="preserve">Resource </w:t>
      </w:r>
      <w:r w:rsidR="009915BE" w:rsidRPr="009915BE">
        <w:rPr>
          <w:b/>
        </w:rPr>
        <w:t>(</w:t>
      </w:r>
      <w:r w:rsidR="009915BE" w:rsidRPr="009915BE">
        <w:rPr>
          <w:b/>
        </w:rPr>
        <w:fldChar w:fldCharType="begin"/>
      </w:r>
      <w:r w:rsidR="009915BE" w:rsidRPr="009915BE">
        <w:rPr>
          <w:b/>
        </w:rPr>
        <w:instrText xml:space="preserve"> REF _Ref492380163 \r \h  \* MERGEFORMAT </w:instrText>
      </w:r>
      <w:r w:rsidR="009915BE" w:rsidRPr="009915BE">
        <w:rPr>
          <w:b/>
        </w:rPr>
      </w:r>
      <w:r w:rsidR="009915BE" w:rsidRPr="009915BE">
        <w:rPr>
          <w:b/>
        </w:rPr>
        <w:fldChar w:fldCharType="separate"/>
      </w:r>
      <w:r w:rsidR="009915BE" w:rsidRPr="009915BE">
        <w:rPr>
          <w:b/>
        </w:rPr>
        <w:t xml:space="preserve">7C.1.4 </w:t>
      </w:r>
      <w:r w:rsidR="009915BE" w:rsidRPr="009915BE">
        <w:rPr>
          <w:b/>
        </w:rPr>
        <w:fldChar w:fldCharType="end"/>
      </w:r>
      <w:r w:rsidR="009915BE" w:rsidRPr="009915BE">
        <w:rPr>
          <w:b/>
        </w:rPr>
        <w:t>)</w:t>
      </w:r>
      <w:r w:rsidR="009915BE">
        <w:t xml:space="preserve"> </w:t>
      </w:r>
      <w:r w:rsidRPr="004C1AEE">
        <w:t>path</w:t>
      </w:r>
    </w:p>
    <w:p w14:paraId="62C88CF7" w14:textId="5B12EE5D" w:rsidR="0044445E" w:rsidRPr="004C1AEE" w:rsidRDefault="00533AB8" w:rsidP="0044445E">
      <w:pPr>
        <w:pStyle w:val="ListParagraph"/>
        <w:numPr>
          <w:ilvl w:val="0"/>
          <w:numId w:val="13"/>
        </w:numPr>
      </w:pPr>
      <w:r w:rsidRPr="000B3CDE">
        <w:rPr>
          <w:b/>
        </w:rPr>
        <w:t>Options</w:t>
      </w:r>
      <w:r w:rsidR="009915BE">
        <w:rPr>
          <w:b/>
        </w:rPr>
        <w:t xml:space="preserve"> (</w:t>
      </w:r>
      <w:r w:rsidR="009915BE">
        <w:rPr>
          <w:b/>
        </w:rPr>
        <w:fldChar w:fldCharType="begin"/>
      </w:r>
      <w:r w:rsidR="009915BE">
        <w:rPr>
          <w:b/>
        </w:rPr>
        <w:instrText xml:space="preserve"> REF _Ref492380194 \r \h </w:instrText>
      </w:r>
      <w:r w:rsidR="009915BE">
        <w:rPr>
          <w:b/>
        </w:rPr>
      </w:r>
      <w:r w:rsidR="009915BE">
        <w:rPr>
          <w:b/>
        </w:rPr>
        <w:fldChar w:fldCharType="separate"/>
      </w:r>
      <w:r w:rsidR="009915BE">
        <w:rPr>
          <w:b/>
        </w:rPr>
        <w:t xml:space="preserve">7C.1.5 </w:t>
      </w:r>
      <w:r w:rsidR="009915BE">
        <w:rPr>
          <w:b/>
        </w:rPr>
        <w:fldChar w:fldCharType="end"/>
      </w:r>
      <w:r w:rsidR="009915BE">
        <w:rPr>
          <w:b/>
        </w:rPr>
        <w:t>)</w:t>
      </w:r>
      <w:r>
        <w:t xml:space="preserve">: a ‘?’ followed by a list of </w:t>
      </w:r>
      <w:r w:rsidR="0044445E" w:rsidRPr="004C1AEE">
        <w:t>optional arguments</w:t>
      </w:r>
      <w:r>
        <w:t xml:space="preserve"> separated by ‘&amp;’</w:t>
      </w:r>
    </w:p>
    <w:p w14:paraId="42D4C615" w14:textId="77777777" w:rsidR="0044445E" w:rsidRPr="004C1AEE" w:rsidRDefault="0044445E" w:rsidP="0044445E">
      <w:pPr>
        <w:pStyle w:val="ListParagraph"/>
        <w:numPr>
          <w:ilvl w:val="0"/>
          <w:numId w:val="13"/>
        </w:numPr>
      </w:pPr>
      <w:r w:rsidRPr="004C1AEE">
        <w:t>The version of HTTP (for this chapter it will always be “HTTP/1.1”</w:t>
      </w:r>
    </w:p>
    <w:p w14:paraId="77BFF21C" w14:textId="77777777" w:rsidR="0044445E" w:rsidRPr="004C1AEE" w:rsidRDefault="0044445E" w:rsidP="0044445E">
      <w:pPr>
        <w:pStyle w:val="ListParagraph"/>
        <w:numPr>
          <w:ilvl w:val="0"/>
          <w:numId w:val="13"/>
        </w:numPr>
      </w:pPr>
      <w:r w:rsidRPr="004C1AEE">
        <w:t>A “\r\n”</w:t>
      </w:r>
    </w:p>
    <w:p w14:paraId="19B81E40" w14:textId="77777777" w:rsidR="0044445E" w:rsidRPr="00406245" w:rsidRDefault="0044445E" w:rsidP="0044445E">
      <w:r w:rsidRPr="00406245">
        <w:t>An example legal client request line is</w:t>
      </w:r>
    </w:p>
    <w:p w14:paraId="476D3D50" w14:textId="77777777" w:rsidR="0044445E" w:rsidRPr="00406245" w:rsidRDefault="0044445E" w:rsidP="0044445E">
      <w:pPr>
        <w:pStyle w:val="CCode"/>
      </w:pPr>
      <w:r w:rsidRPr="00406245">
        <w:t>GET /ask HTTP/1.1</w:t>
      </w:r>
      <w:r>
        <w:t>\r\n</w:t>
      </w:r>
    </w:p>
    <w:p w14:paraId="6A82DA19" w14:textId="77777777" w:rsidR="0044445E" w:rsidRPr="00242C1E" w:rsidRDefault="0044445E" w:rsidP="0044445E">
      <w:pPr>
        <w:pStyle w:val="Heading2"/>
      </w:pPr>
      <w:bookmarkStart w:id="5" w:name="_Ref492380147"/>
      <w:bookmarkStart w:id="6" w:name="_Toc492387756"/>
      <w:r>
        <w:t xml:space="preserve">Client Request: HTTP </w:t>
      </w:r>
      <w:r w:rsidRPr="00242C1E">
        <w:t>Methods</w:t>
      </w:r>
      <w:bookmarkEnd w:id="5"/>
      <w:bookmarkEnd w:id="6"/>
    </w:p>
    <w:p w14:paraId="38F5E5AC" w14:textId="039A8A8E" w:rsidR="0044445E" w:rsidRPr="00406245" w:rsidRDefault="0044445E" w:rsidP="0044445E">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w:t>
      </w:r>
      <w:r w:rsidR="001A3876">
        <w:t>ies (Safe/Unsafe, Idempotent/non</w:t>
      </w:r>
      <w:r>
        <w:t>-Idempotent)</w:t>
      </w:r>
    </w:p>
    <w:p w14:paraId="4C78C33D" w14:textId="77777777" w:rsidR="0044445E" w:rsidRPr="004C1AEE" w:rsidRDefault="0044445E" w:rsidP="0044445E">
      <w:r w:rsidRPr="004C1AEE">
        <w:t>Safe</w:t>
      </w:r>
      <w:r>
        <w:t xml:space="preserve"> </w:t>
      </w:r>
      <w:r w:rsidRPr="004C1AEE">
        <w:t>– the method doesn’t change anything on the Server and can be run without fear of side effects</w:t>
      </w:r>
      <w:r>
        <w:t>.</w:t>
      </w:r>
    </w:p>
    <w:p w14:paraId="4FE6C723" w14:textId="62C52D49" w:rsidR="0044445E" w:rsidRPr="004C1AEE" w:rsidRDefault="0044445E" w:rsidP="0044445E">
      <w:r w:rsidRPr="004C1AEE">
        <w:t xml:space="preserve">Idempotent – no matter how many time you run the method the state on the server </w:t>
      </w:r>
      <w:r>
        <w:t xml:space="preserve">state </w:t>
      </w:r>
      <w:r w:rsidRPr="004C1AEE">
        <w:t xml:space="preserve">remains the same e.g. if you “PUT” a document to the server, it will only have </w:t>
      </w:r>
      <w:r>
        <w:t>one</w:t>
      </w:r>
      <w:r w:rsidRPr="004C1AEE">
        <w:t xml:space="preserve"> instance on the server</w:t>
      </w:r>
      <w:r>
        <w:t xml:space="preserve"> no matter how many times you run it. An example of idempotent is</w:t>
      </w:r>
      <w:r w:rsidR="001A3876">
        <w:t xml:space="preserve"> a method that changes something</w:t>
      </w:r>
      <w:r w:rsidRPr="004C1AEE">
        <w:t xml:space="preserve"> on the server, but makes the same change no matter how man</w:t>
      </w:r>
      <w:r>
        <w:t xml:space="preserve">y times you run it e.g. a DELETE.  A non-idempotent </w:t>
      </w:r>
      <w:r w:rsidRPr="004C1AEE">
        <w:t>method changes the state of the server every time you run it e.g. a POST which might insert data in the database every time it is run</w:t>
      </w:r>
      <w:r>
        <w:t>.</w:t>
      </w:r>
    </w:p>
    <w:p w14:paraId="63726A98" w14:textId="6337EE8F" w:rsidR="0044445E" w:rsidRPr="004C1AEE" w:rsidRDefault="00D55167" w:rsidP="0044445E">
      <w:hyperlink r:id="rId10" w:history="1">
        <w:r w:rsidR="0044445E" w:rsidRPr="001B22CC">
          <w:rPr>
            <w:rStyle w:val="Hyperlink"/>
            <w:color w:val="auto"/>
          </w:rPr>
          <w:t>GET</w:t>
        </w:r>
      </w:hyperlink>
      <w:r w:rsidR="0044445E" w:rsidRPr="001B22CC">
        <w:rPr>
          <w:u w:val="single"/>
        </w:rPr>
        <w:t xml:space="preserve"> (safe</w:t>
      </w:r>
      <w:r w:rsidR="0044445E">
        <w:rPr>
          <w:u w:val="single"/>
        </w:rPr>
        <w:t>, idempotent</w:t>
      </w:r>
      <w:r w:rsidR="0044445E" w:rsidRPr="001B22CC">
        <w:rPr>
          <w:u w:val="single"/>
        </w:rPr>
        <w:t>)</w:t>
      </w:r>
      <w:r w:rsidR="0044445E" w:rsidRPr="004C1AEE">
        <w:t xml:space="preserve"> – The Server will reply with an HTTP </w:t>
      </w:r>
      <w:r w:rsidR="001A3876">
        <w:t>response</w:t>
      </w:r>
      <w:r w:rsidR="0044445E" w:rsidRPr="004C1AEE">
        <w:t xml:space="preserve"> with the Content </w:t>
      </w:r>
      <w:r w:rsidR="000B3CDE">
        <w:t xml:space="preserve">Body </w:t>
      </w:r>
      <w:r w:rsidR="0044445E" w:rsidRPr="004C1AEE">
        <w:t>of the requested Resource</w:t>
      </w:r>
      <w:r w:rsidR="000B3CDE">
        <w:t xml:space="preserve"> (i.e. the file)</w:t>
      </w:r>
      <w:r w:rsidR="0044445E" w:rsidRPr="004C1AEE">
        <w:t xml:space="preserve">.  The </w:t>
      </w:r>
      <w:r w:rsidR="0011517F">
        <w:t>S</w:t>
      </w:r>
      <w:r w:rsidR="0044445E" w:rsidRPr="004C1AEE">
        <w:t>erver</w:t>
      </w:r>
      <w:r w:rsidR="001A3876">
        <w:t xml:space="preserve"> response will include</w:t>
      </w:r>
      <w:r w:rsidR="0044445E" w:rsidRPr="004C1AEE">
        <w:t xml:space="preserve"> Headers that will tell the Client how long the Content </w:t>
      </w:r>
      <w:r w:rsidR="000B3CDE">
        <w:t xml:space="preserve">Body </w:t>
      </w:r>
      <w:r w:rsidR="0044445E" w:rsidRPr="004C1AEE">
        <w:t>is “Content-length” and what is the MIME-Type</w:t>
      </w:r>
      <w:r w:rsidR="00BB5DED">
        <w:t xml:space="preserve"> (</w:t>
      </w:r>
      <w:r w:rsidR="00BB5DED">
        <w:fldChar w:fldCharType="begin"/>
      </w:r>
      <w:r w:rsidR="00BB5DED">
        <w:instrText xml:space="preserve"> REF _Ref492386536 \r \h </w:instrText>
      </w:r>
      <w:r w:rsidR="00BB5DED">
        <w:fldChar w:fldCharType="separate"/>
      </w:r>
      <w:r w:rsidR="00BB5DED">
        <w:t xml:space="preserve">7C.1.7 </w:t>
      </w:r>
      <w:r w:rsidR="00BB5DED">
        <w:fldChar w:fldCharType="end"/>
      </w:r>
      <w:r w:rsidR="00BB5DED">
        <w:t xml:space="preserve">) </w:t>
      </w:r>
      <w:r w:rsidR="0044445E" w:rsidRPr="004C1AEE">
        <w:t xml:space="preserve"> of the Content</w:t>
      </w:r>
      <w:r w:rsidR="000B3CDE">
        <w:t xml:space="preserve"> Body</w:t>
      </w:r>
      <w:r w:rsidR="0044445E" w:rsidRPr="004C1AEE">
        <w:t xml:space="preserve"> “Content-type”.</w:t>
      </w:r>
    </w:p>
    <w:p w14:paraId="3770441A" w14:textId="0F526C87" w:rsidR="0044445E" w:rsidRPr="004C1AEE" w:rsidRDefault="00D55167" w:rsidP="0044445E">
      <w:hyperlink r:id="rId11" w:history="1">
        <w:r w:rsidR="0044445E" w:rsidRPr="00216CA1">
          <w:rPr>
            <w:rStyle w:val="Hyperlink"/>
            <w:color w:val="auto"/>
          </w:rPr>
          <w:t>HEAD</w:t>
        </w:r>
      </w:hyperlink>
      <w:r w:rsidR="0044445E" w:rsidRPr="00216CA1">
        <w:rPr>
          <w:u w:val="single"/>
        </w:rPr>
        <w:t xml:space="preserve"> (safe</w:t>
      </w:r>
      <w:r w:rsidR="0044445E">
        <w:rPr>
          <w:u w:val="single"/>
        </w:rPr>
        <w:t>, idempotent</w:t>
      </w:r>
      <w:r w:rsidR="0044445E" w:rsidRPr="00216CA1">
        <w:rPr>
          <w:u w:val="single"/>
        </w:rPr>
        <w:t>)</w:t>
      </w:r>
      <w:r w:rsidR="0044445E" w:rsidRPr="004C1AEE">
        <w:t xml:space="preserve"> – This Method performs the same operation as “GET” except it only replies with the Headers and does not return the Content</w:t>
      </w:r>
      <w:r w:rsidR="000B3CDE">
        <w:t xml:space="preserve"> Body</w:t>
      </w:r>
      <w:r w:rsidR="0044445E" w:rsidRPr="004C1AEE">
        <w:t>.</w:t>
      </w:r>
    </w:p>
    <w:p w14:paraId="68F16F16" w14:textId="77777777" w:rsidR="0044445E" w:rsidRPr="004C1AEE" w:rsidRDefault="00D55167" w:rsidP="0044445E">
      <w:hyperlink r:id="rId12" w:history="1">
        <w:r w:rsidR="0044445E" w:rsidRPr="00382507">
          <w:rPr>
            <w:rStyle w:val="Hyperlink"/>
            <w:color w:val="auto"/>
          </w:rPr>
          <w:t>PUT</w:t>
        </w:r>
      </w:hyperlink>
      <w:r w:rsidR="0044445E" w:rsidRPr="00382507">
        <w:rPr>
          <w:u w:val="single"/>
        </w:rPr>
        <w:t xml:space="preserve"> (</w:t>
      </w:r>
      <w:r w:rsidR="0044445E">
        <w:rPr>
          <w:u w:val="single"/>
        </w:rPr>
        <w:t>unsafe,</w:t>
      </w:r>
      <w:r w:rsidR="0044445E" w:rsidRPr="00382507">
        <w:rPr>
          <w:u w:val="single"/>
        </w:rPr>
        <w:t>idempotent)</w:t>
      </w:r>
      <w:r w:rsidR="0044445E" w:rsidRPr="004C1AEE">
        <w:t xml:space="preserve"> – The Client asks the Server to replace the Resource with the Content attached to the message.  The Server knows the length of the Content based on the Header “Content-length” and the MIME Type based on the Header “Content-type”.</w:t>
      </w:r>
    </w:p>
    <w:p w14:paraId="113F9070" w14:textId="77777777" w:rsidR="0044445E" w:rsidRPr="004C1AEE" w:rsidRDefault="00D55167" w:rsidP="0044445E">
      <w:hyperlink r:id="rId13" w:history="1">
        <w:r w:rsidR="0044445E" w:rsidRPr="00382507">
          <w:rPr>
            <w:rStyle w:val="Hyperlink"/>
            <w:color w:val="auto"/>
          </w:rPr>
          <w:t>PATCH</w:t>
        </w:r>
      </w:hyperlink>
      <w:r w:rsidR="0044445E" w:rsidRPr="00382507">
        <w:rPr>
          <w:u w:val="single"/>
        </w:rPr>
        <w:t xml:space="preserve"> (</w:t>
      </w:r>
      <w:r w:rsidR="0044445E">
        <w:rPr>
          <w:u w:val="single"/>
        </w:rPr>
        <w:t>unsafe,</w:t>
      </w:r>
      <w:r w:rsidR="0044445E" w:rsidRPr="00382507">
        <w:rPr>
          <w:u w:val="single"/>
        </w:rPr>
        <w:t>idempotent)</w:t>
      </w:r>
      <w:r w:rsidR="0044445E" w:rsidRPr="004C1AEE">
        <w:t xml:space="preserve"> – With this method Client is requesting a partial PUT e.g. If the Resource is a document that contains name, age then the Client could PATCH a new age by having content with the updated age by sending a JSON document with “{age:49}”</w:t>
      </w:r>
    </w:p>
    <w:p w14:paraId="4E94CC50" w14:textId="3CC954A2" w:rsidR="0044445E" w:rsidRPr="004C1AEE" w:rsidRDefault="00D55167" w:rsidP="0044445E">
      <w:hyperlink r:id="rId14" w:history="1">
        <w:r w:rsidR="0044445E" w:rsidRPr="00382507">
          <w:rPr>
            <w:rStyle w:val="Hyperlink"/>
            <w:color w:val="auto"/>
          </w:rPr>
          <w:t>POST</w:t>
        </w:r>
      </w:hyperlink>
      <w:r w:rsidR="0044445E" w:rsidRPr="00382507">
        <w:rPr>
          <w:u w:val="single"/>
        </w:rPr>
        <w:t xml:space="preserve"> (</w:t>
      </w:r>
      <w:r w:rsidR="0044445E">
        <w:rPr>
          <w:u w:val="single"/>
        </w:rPr>
        <w:t>un</w:t>
      </w:r>
      <w:r w:rsidR="0044445E" w:rsidRPr="00382507">
        <w:rPr>
          <w:u w:val="single"/>
        </w:rPr>
        <w:t>safe, non-idempotent)</w:t>
      </w:r>
      <w:r w:rsidR="0044445E"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3D6EF8AC" w14:textId="77777777" w:rsidR="0044445E" w:rsidRPr="004C1AEE" w:rsidRDefault="00D55167" w:rsidP="0044445E">
      <w:hyperlink r:id="rId15" w:history="1">
        <w:r w:rsidR="0044445E" w:rsidRPr="00382507">
          <w:rPr>
            <w:rStyle w:val="Hyperlink"/>
            <w:color w:val="auto"/>
          </w:rPr>
          <w:t>DELETE</w:t>
        </w:r>
      </w:hyperlink>
      <w:r w:rsidR="0044445E" w:rsidRPr="00382507">
        <w:rPr>
          <w:u w:val="single"/>
        </w:rPr>
        <w:t xml:space="preserve"> (</w:t>
      </w:r>
      <w:r w:rsidR="0044445E">
        <w:rPr>
          <w:u w:val="single"/>
        </w:rPr>
        <w:t>uns</w:t>
      </w:r>
      <w:r w:rsidR="0044445E" w:rsidRPr="00382507">
        <w:rPr>
          <w:u w:val="single"/>
        </w:rPr>
        <w:t>afe, idempotent)</w:t>
      </w:r>
      <w:r w:rsidR="0044445E" w:rsidRPr="004C1AEE">
        <w:t xml:space="preserve"> – This Methods asks the Server to remove the Resource</w:t>
      </w:r>
    </w:p>
    <w:p w14:paraId="6546AFA1" w14:textId="77777777" w:rsidR="0044445E" w:rsidRPr="004C1AEE" w:rsidRDefault="00D55167" w:rsidP="0044445E">
      <w:hyperlink r:id="rId16" w:history="1">
        <w:r w:rsidR="0044445E" w:rsidRPr="00382507">
          <w:rPr>
            <w:rStyle w:val="Hyperlink"/>
            <w:color w:val="auto"/>
          </w:rPr>
          <w:t>OPTIONS</w:t>
        </w:r>
      </w:hyperlink>
      <w:r w:rsidR="0044445E" w:rsidRPr="00382507">
        <w:rPr>
          <w:u w:val="single"/>
        </w:rPr>
        <w:t xml:space="preserve"> (safe, idempotent)</w:t>
      </w:r>
      <w:r w:rsidR="0044445E" w:rsidRPr="004C1AEE">
        <w:t xml:space="preserve"> – This Method asks the Server to respond with an HTTP message that has a “Options” header that enumerates the list of legal HTTP Methods.</w:t>
      </w:r>
    </w:p>
    <w:p w14:paraId="63CCA8D3" w14:textId="77777777" w:rsidR="0044445E" w:rsidRPr="004C1AEE" w:rsidRDefault="0044445E" w:rsidP="0044445E">
      <w:r w:rsidRPr="00382507">
        <w:rPr>
          <w:u w:val="single"/>
        </w:rPr>
        <w:t>TRACE (safe, idempotent)</w:t>
      </w:r>
      <w:r w:rsidRPr="004C1AEE">
        <w:t xml:space="preserve"> – This Method is an infrequently implemented debugging Method that should cause the server to reply with the Client Message (echo’d back)</w:t>
      </w:r>
    </w:p>
    <w:p w14:paraId="3D7591BA" w14:textId="77777777" w:rsidR="0044445E" w:rsidRPr="00406245" w:rsidRDefault="00D55167" w:rsidP="0044445E">
      <w:hyperlink r:id="rId17" w:history="1">
        <w:r w:rsidR="0044445E" w:rsidRPr="00382507">
          <w:rPr>
            <w:rStyle w:val="Hyperlink"/>
            <w:color w:val="auto"/>
          </w:rPr>
          <w:t>CONNECT</w:t>
        </w:r>
      </w:hyperlink>
      <w:r w:rsidR="0044445E" w:rsidRPr="004C1AEE">
        <w:t xml:space="preserve"> – This method requests the Server to open a tunneling TCP connection.  This method is probably never used in an IoT application.</w:t>
      </w:r>
    </w:p>
    <w:p w14:paraId="626455B3" w14:textId="77777777" w:rsidR="0044445E" w:rsidRPr="00406245" w:rsidRDefault="0044445E" w:rsidP="0044445E">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3FE78B5E" w14:textId="77777777" w:rsidR="0044445E" w:rsidRPr="00406245" w:rsidRDefault="0044445E" w:rsidP="0044445E">
      <w:pPr>
        <w:pStyle w:val="Heading2"/>
      </w:pPr>
      <w:bookmarkStart w:id="7" w:name="_Ref492380163"/>
      <w:bookmarkStart w:id="8" w:name="_Toc492387757"/>
      <w:r>
        <w:t xml:space="preserve">Client Request: </w:t>
      </w:r>
      <w:r w:rsidRPr="00406245">
        <w:t>Resource</w:t>
      </w:r>
      <w:r>
        <w:t>s</w:t>
      </w:r>
      <w:bookmarkEnd w:id="7"/>
      <w:bookmarkEnd w:id="8"/>
    </w:p>
    <w:p w14:paraId="30DA59DC" w14:textId="69B3A076" w:rsidR="0044445E" w:rsidRPr="00406245" w:rsidRDefault="0044445E" w:rsidP="0044445E">
      <w:r w:rsidRPr="00406245">
        <w:t>When you look at a</w:t>
      </w:r>
      <w:r>
        <w:t>n</w:t>
      </w:r>
      <w:r w:rsidRPr="00406245">
        <w:t xml:space="preserve"> http web address (sometime known as a </w:t>
      </w:r>
      <w:r w:rsidR="000B3CDE">
        <w:t>Universal Record locator (URL)</w:t>
      </w:r>
      <w:r w:rsidRPr="00406245">
        <w:t>) you typically see:</w:t>
      </w:r>
    </w:p>
    <w:p w14:paraId="43B6160D" w14:textId="77777777" w:rsidR="0044445E" w:rsidRPr="004C1AEE" w:rsidRDefault="0044445E" w:rsidP="0044445E">
      <w:pPr>
        <w:pStyle w:val="ListParagraph"/>
        <w:numPr>
          <w:ilvl w:val="0"/>
          <w:numId w:val="3"/>
        </w:numPr>
      </w:pPr>
      <w:r w:rsidRPr="004C1AEE">
        <w:t>http://server.com/path</w:t>
      </w:r>
    </w:p>
    <w:p w14:paraId="3B78D55A" w14:textId="77777777" w:rsidR="0044445E" w:rsidRPr="00406245" w:rsidRDefault="0044445E" w:rsidP="0044445E">
      <w:pPr>
        <w:ind w:firstLine="360"/>
      </w:pPr>
      <w:r w:rsidRPr="00406245">
        <w:t>or</w:t>
      </w:r>
    </w:p>
    <w:p w14:paraId="259DB55D" w14:textId="77777777" w:rsidR="0044445E" w:rsidRPr="00406245" w:rsidRDefault="0044445E" w:rsidP="0044445E">
      <w:pPr>
        <w:pStyle w:val="ListParagraph"/>
        <w:numPr>
          <w:ilvl w:val="0"/>
          <w:numId w:val="3"/>
        </w:numPr>
      </w:pPr>
      <w:r w:rsidRPr="00406245">
        <w:t>http://server.com/path?option=28</w:t>
      </w:r>
    </w:p>
    <w:p w14:paraId="2E437831" w14:textId="77777777" w:rsidR="0044445E" w:rsidRPr="00406245" w:rsidRDefault="0044445E" w:rsidP="0044445E">
      <w:r w:rsidRPr="00406245">
        <w:t>These URLs are of the form of:</w:t>
      </w:r>
    </w:p>
    <w:p w14:paraId="6D66CD9C" w14:textId="77777777" w:rsidR="0044445E" w:rsidRPr="00406245" w:rsidRDefault="0044445E" w:rsidP="0044445E">
      <w:pPr>
        <w:pStyle w:val="NumList"/>
        <w:numPr>
          <w:ilvl w:val="0"/>
          <w:numId w:val="21"/>
        </w:numPr>
      </w:pPr>
      <w:r w:rsidRPr="00406245">
        <w:t>“http:” specifies the protocol.</w:t>
      </w:r>
    </w:p>
    <w:p w14:paraId="1BEAC366" w14:textId="77777777" w:rsidR="0044445E" w:rsidRPr="00406245" w:rsidRDefault="0044445E" w:rsidP="0044445E">
      <w:pPr>
        <w:pStyle w:val="NumList"/>
        <w:numPr>
          <w:ilvl w:val="0"/>
          <w:numId w:val="21"/>
        </w:numPr>
      </w:pPr>
      <w:r w:rsidRPr="00406245">
        <w:t>“server.com” is the DNS name of the HTTP server</w:t>
      </w:r>
    </w:p>
    <w:p w14:paraId="1856DEEC" w14:textId="77777777" w:rsidR="0044445E" w:rsidRPr="00406245" w:rsidRDefault="0044445E" w:rsidP="0044445E">
      <w:pPr>
        <w:pStyle w:val="NumList"/>
        <w:numPr>
          <w:ilvl w:val="0"/>
          <w:numId w:val="21"/>
        </w:numPr>
      </w:pPr>
      <w:r w:rsidRPr="00406245">
        <w:t xml:space="preserve">“/path” the location of the resource on the HTTP server. </w:t>
      </w:r>
    </w:p>
    <w:p w14:paraId="57B2C66B" w14:textId="77777777" w:rsidR="0044445E" w:rsidRPr="00406245" w:rsidRDefault="0044445E" w:rsidP="0044445E">
      <w:pPr>
        <w:pStyle w:val="NumList"/>
        <w:numPr>
          <w:ilvl w:val="0"/>
          <w:numId w:val="21"/>
        </w:numPr>
      </w:pPr>
      <w:r w:rsidRPr="00406245">
        <w:t xml:space="preserve">“?option=28” is an option that is sent to the server (see next section) </w:t>
      </w:r>
    </w:p>
    <w:p w14:paraId="0072EA0A" w14:textId="77777777" w:rsidR="0044445E" w:rsidRDefault="0044445E" w:rsidP="0044445E"/>
    <w:p w14:paraId="53893C13" w14:textId="77777777" w:rsidR="0044445E" w:rsidRPr="00406245" w:rsidRDefault="0044445E" w:rsidP="0044445E">
      <w:r w:rsidRPr="00406245">
        <w:t xml:space="preserve">In generic terms this is “protocol://serverName/path?option”.  </w:t>
      </w:r>
    </w:p>
    <w:p w14:paraId="52D298D1" w14:textId="7EFD441E" w:rsidR="0044445E" w:rsidRPr="00406245" w:rsidRDefault="009915BE" w:rsidP="0044445E">
      <w:r>
        <w:lastRenderedPageBreak/>
        <w:t xml:space="preserve">In HTTP </w:t>
      </w:r>
      <w:r w:rsidR="0044445E" w:rsidRPr="00406245">
        <w:t>1.1 the 2</w:t>
      </w:r>
      <w:r w:rsidR="0044445E" w:rsidRPr="00406245">
        <w:rPr>
          <w:vertAlign w:val="superscript"/>
        </w:rPr>
        <w:t>nd</w:t>
      </w:r>
      <w:r w:rsidR="0044445E" w:rsidRPr="00406245">
        <w:t xml:space="preserve"> element of the Client Request line is the Resource </w:t>
      </w:r>
      <w:r w:rsidR="0044445E">
        <w:t>&amp;</w:t>
      </w:r>
      <w:r w:rsidR="0044445E" w:rsidRPr="00406245">
        <w:t xml:space="preserve"> Options.  For example, you might see an HTTP request that looks like this:</w:t>
      </w:r>
    </w:p>
    <w:p w14:paraId="743D6F27" w14:textId="77777777" w:rsidR="0044445E" w:rsidRPr="00406245" w:rsidRDefault="0044445E" w:rsidP="0044445E">
      <w:pPr>
        <w:pStyle w:val="CCode"/>
      </w:pPr>
      <w:r w:rsidRPr="00406245">
        <w:t>GET /resource HTTP/1.1</w:t>
      </w:r>
    </w:p>
    <w:p w14:paraId="73DE1437" w14:textId="77777777" w:rsidR="0044445E" w:rsidRDefault="0044445E" w:rsidP="0044445E">
      <w:r w:rsidRPr="00406245">
        <w:t xml:space="preserve">Which </w:t>
      </w:r>
      <w:r>
        <w:t xml:space="preserve">is a request to the server to please send the document located at “/resource” as an </w:t>
      </w:r>
      <w:r w:rsidRPr="00406245">
        <w:t>HTTP response</w:t>
      </w:r>
      <w:r>
        <w:t>.</w:t>
      </w:r>
    </w:p>
    <w:p w14:paraId="29BA754C" w14:textId="77777777" w:rsidR="0044445E" w:rsidRDefault="0044445E" w:rsidP="0044445E">
      <w:r>
        <w:t>Another request might look like</w:t>
      </w:r>
    </w:p>
    <w:p w14:paraId="7132AD10" w14:textId="77777777" w:rsidR="0044445E" w:rsidRPr="00406245" w:rsidRDefault="0044445E" w:rsidP="0044445E">
      <w:pPr>
        <w:pStyle w:val="CCode"/>
      </w:pPr>
      <w:r w:rsidRPr="00406245">
        <w:t>GET /resource</w:t>
      </w:r>
      <w:r>
        <w:t>?format=simple</w:t>
      </w:r>
      <w:r w:rsidRPr="00406245">
        <w:t xml:space="preserve"> HTTP/1.1</w:t>
      </w:r>
    </w:p>
    <w:p w14:paraId="40263174" w14:textId="77777777" w:rsidR="0044445E" w:rsidRDefault="0044445E" w:rsidP="0044445E">
      <w:r w:rsidRPr="00406245">
        <w:t xml:space="preserve">Which </w:t>
      </w:r>
      <w:r>
        <w:t xml:space="preserve">is a request to the server to please send the document located at “/resource” as an </w:t>
      </w:r>
      <w:r w:rsidRPr="00406245">
        <w:t>HTTP response</w:t>
      </w:r>
      <w:r>
        <w:t xml:space="preserve"> in the format of “simple” (what “simple” means is part of the application semantics)</w:t>
      </w:r>
    </w:p>
    <w:p w14:paraId="0D3A2CBE" w14:textId="5D5FC5C9" w:rsidR="0044445E" w:rsidRPr="00406245" w:rsidRDefault="0044445E" w:rsidP="0044445E">
      <w:pPr>
        <w:pStyle w:val="Heading2"/>
      </w:pPr>
      <w:bookmarkStart w:id="9" w:name="_Ref492380194"/>
      <w:bookmarkStart w:id="10" w:name="_Toc492387758"/>
      <w:r>
        <w:t xml:space="preserve">Client Request: </w:t>
      </w:r>
      <w:r w:rsidRPr="00406245">
        <w:t>Options</w:t>
      </w:r>
      <w:bookmarkEnd w:id="9"/>
      <w:bookmarkEnd w:id="10"/>
    </w:p>
    <w:p w14:paraId="0BD3214F" w14:textId="5990165A" w:rsidR="0044445E" w:rsidRPr="00406245" w:rsidRDefault="00533AB8" w:rsidP="0044445E">
      <w:r>
        <w:t>O</w:t>
      </w:r>
      <w:r w:rsidR="0044445E" w:rsidRPr="00406245">
        <w:t>ptions are appended to the resource location by placing a “?” at the end of the resource.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p>
    <w:p w14:paraId="6C21E2A1" w14:textId="73C7DF81" w:rsidR="0044445E" w:rsidRPr="000F2E84" w:rsidRDefault="00BB5DED" w:rsidP="0044445E">
      <w:pPr>
        <w:pStyle w:val="Heading2"/>
      </w:pPr>
      <w:bookmarkStart w:id="11" w:name="_Ref492380119"/>
      <w:bookmarkStart w:id="12" w:name="_Toc492387759"/>
      <w:r>
        <w:rPr>
          <w:rStyle w:val="Hyperlink"/>
          <w:color w:val="1F4E79" w:themeColor="accent1" w:themeShade="80"/>
          <w:u w:val="none"/>
        </w:rPr>
        <w:t xml:space="preserve">Client &amp; Server </w:t>
      </w:r>
      <w:r w:rsidR="0044445E" w:rsidRPr="000F2E84">
        <w:rPr>
          <w:rStyle w:val="Hyperlink"/>
          <w:color w:val="1F4E79" w:themeColor="accent1" w:themeShade="80"/>
          <w:u w:val="none"/>
        </w:rPr>
        <w:t>Headers</w:t>
      </w:r>
      <w:bookmarkEnd w:id="11"/>
      <w:bookmarkEnd w:id="12"/>
    </w:p>
    <w:p w14:paraId="6B003BF6" w14:textId="38BD1AA9" w:rsidR="0044445E" w:rsidRPr="00406245" w:rsidRDefault="0044445E" w:rsidP="0044445E">
      <w:r>
        <w:t xml:space="preserve">The </w:t>
      </w:r>
      <w:r w:rsidR="00BB5DED">
        <w:t xml:space="preserve">optional </w:t>
      </w:r>
      <w:hyperlink r:id="rId18" w:history="1">
        <w:r w:rsidRPr="00074015">
          <w:rPr>
            <w:rStyle w:val="Hyperlink"/>
          </w:rPr>
          <w:t>HTTP Headers</w:t>
        </w:r>
      </w:hyperlink>
      <w:r w:rsidRPr="00406245">
        <w:t xml:space="preserve"> </w:t>
      </w:r>
      <w:r w:rsidR="00BB5DED">
        <w:t xml:space="preserve">(which can be sent by both the client and the server) </w:t>
      </w:r>
      <w:r w:rsidRPr="00406245">
        <w:t>are just a list of “name:value” pairs, one per line with the name and the value separated by a “:”.  The names are case insensitive.  The Headers are used to send meta data between the client and server.  The meta data may include, what type of file is being sent, how many bytes are in the file, what kinds of content can the client or server accept, what is the client user, what is the client password … and on and on and on.   Here are a few example Header lines</w:t>
      </w:r>
    </w:p>
    <w:p w14:paraId="030947C7" w14:textId="77777777" w:rsidR="0044445E" w:rsidRPr="000F4EBA" w:rsidRDefault="0044445E" w:rsidP="0044445E">
      <w:pPr>
        <w:pStyle w:val="CCode"/>
      </w:pPr>
      <w:r w:rsidRPr="004C1AEE">
        <w:t>Con</w:t>
      </w:r>
      <w:r w:rsidRPr="000F4EBA">
        <w:t>tent-type: application/json</w:t>
      </w:r>
    </w:p>
    <w:p w14:paraId="16135711" w14:textId="77777777" w:rsidR="0044445E" w:rsidRPr="000F4EBA" w:rsidRDefault="0044445E" w:rsidP="0044445E">
      <w:pPr>
        <w:pStyle w:val="CCode"/>
      </w:pPr>
      <w:r w:rsidRPr="000F4EBA">
        <w:t>Content-type: text/plain</w:t>
      </w:r>
    </w:p>
    <w:p w14:paraId="7EFFDC60" w14:textId="77777777" w:rsidR="0044445E" w:rsidRPr="000F4EBA" w:rsidRDefault="0044445E" w:rsidP="0044445E">
      <w:pPr>
        <w:pStyle w:val="CCode"/>
      </w:pPr>
      <w:r w:rsidRPr="000F4EBA">
        <w:t>Content-type: application/xml</w:t>
      </w:r>
    </w:p>
    <w:p w14:paraId="38B63E5E" w14:textId="77777777" w:rsidR="0044445E" w:rsidRPr="000F4EBA" w:rsidRDefault="0044445E" w:rsidP="0044445E">
      <w:pPr>
        <w:pStyle w:val="CCode"/>
      </w:pPr>
      <w:r w:rsidRPr="000F4EBA">
        <w:t>Content-length: 129</w:t>
      </w:r>
    </w:p>
    <w:p w14:paraId="428380C7" w14:textId="77777777" w:rsidR="0044445E" w:rsidRPr="000F4EBA" w:rsidRDefault="0044445E" w:rsidP="0044445E">
      <w:pPr>
        <w:pStyle w:val="CCode"/>
      </w:pPr>
      <w:r w:rsidRPr="000F4EBA">
        <w:t>Accept: application/json</w:t>
      </w:r>
    </w:p>
    <w:p w14:paraId="49F029F5" w14:textId="77777777" w:rsidR="0044445E" w:rsidRPr="000F4EBA" w:rsidRDefault="0044445E" w:rsidP="0044445E">
      <w:pPr>
        <w:pStyle w:val="CCode"/>
      </w:pPr>
      <w:r w:rsidRPr="000F4EBA">
        <w:t>Accept-Language: en-US, de</w:t>
      </w:r>
    </w:p>
    <w:p w14:paraId="1D8689C7" w14:textId="77777777" w:rsidR="0044445E" w:rsidRPr="000F4EBA" w:rsidRDefault="0044445E" w:rsidP="0044445E">
      <w:pPr>
        <w:pStyle w:val="CCode"/>
      </w:pPr>
      <w:r w:rsidRPr="000F4EBA">
        <w:t>X-Some-Header: 1239asdf</w:t>
      </w:r>
    </w:p>
    <w:p w14:paraId="4D604EBD" w14:textId="77777777" w:rsidR="0044445E" w:rsidRPr="000F4EBA" w:rsidRDefault="0044445E" w:rsidP="0044445E">
      <w:pPr>
        <w:pStyle w:val="CCode"/>
      </w:pPr>
      <w:r w:rsidRPr="000F4EBA">
        <w:t>Set-cookie: nsatrack=129</w:t>
      </w:r>
    </w:p>
    <w:p w14:paraId="02B99263" w14:textId="77777777" w:rsidR="0044445E" w:rsidRPr="00406245" w:rsidRDefault="0044445E" w:rsidP="0044445E">
      <w:r w:rsidRPr="00406245">
        <w:t xml:space="preserve">The IANA has a </w:t>
      </w:r>
      <w:hyperlink r:id="rId19" w:history="1">
        <w:r w:rsidRPr="00406245">
          <w:rPr>
            <w:rStyle w:val="Hyperlink"/>
          </w:rPr>
          <w:t>standard list</w:t>
        </w:r>
      </w:hyperlink>
      <w:r w:rsidRPr="00406245">
        <w:t xml:space="preserve"> of headers and has developed a registration scheme for people to add more.  In addition, you can define your own headers that can mean anything that your server/client can agree on.   The names of these Headers are generally in the form of “X-something”.</w:t>
      </w:r>
    </w:p>
    <w:p w14:paraId="24319EC2" w14:textId="77777777" w:rsidR="0044445E" w:rsidRPr="00406245" w:rsidRDefault="0044445E" w:rsidP="0044445E">
      <w:r w:rsidRPr="00406245">
        <w:t>There are two special header</w:t>
      </w:r>
      <w:r>
        <w:t>s</w:t>
      </w:r>
      <w:r w:rsidRPr="00406245">
        <w:t xml:space="preserve"> for specifying the length and type of the content payload, “Content-type” and “Content-length”</w:t>
      </w:r>
    </w:p>
    <w:p w14:paraId="60CA3028" w14:textId="55D645DB" w:rsidR="0044445E" w:rsidRPr="00406245" w:rsidRDefault="00BB5DED" w:rsidP="0044445E">
      <w:pPr>
        <w:pStyle w:val="Heading2"/>
      </w:pPr>
      <w:bookmarkStart w:id="13" w:name="_Ref492380069"/>
      <w:bookmarkStart w:id="14" w:name="_Ref492386536"/>
      <w:bookmarkStart w:id="15" w:name="_Toc492387760"/>
      <w:r>
        <w:lastRenderedPageBreak/>
        <w:t xml:space="preserve">Client &amp; Server </w:t>
      </w:r>
      <w:r w:rsidR="0044445E">
        <w:t>Content Body</w:t>
      </w:r>
      <w:bookmarkEnd w:id="13"/>
      <w:bookmarkEnd w:id="14"/>
      <w:bookmarkEnd w:id="15"/>
    </w:p>
    <w:p w14:paraId="47A66A50" w14:textId="6F6F60D3" w:rsidR="0044445E" w:rsidRDefault="0044445E" w:rsidP="0044445E">
      <w:r>
        <w:t xml:space="preserve">The optional body of the message is </w:t>
      </w:r>
      <w:r w:rsidR="00BB5DED">
        <w:t>can be sent by t</w:t>
      </w:r>
      <w:r>
        <w:t xml:space="preserve">he client </w:t>
      </w:r>
      <w:r w:rsidR="00BB5DED">
        <w:t>and/</w:t>
      </w:r>
      <w:r>
        <w:t>or server.  It is just a string of bytes that starts right after the “\r\n”.  The number of bytes sent is specified by the header “Content-length” and the format of the body is specified by the header “Content-type”</w:t>
      </w:r>
    </w:p>
    <w:p w14:paraId="56495B99" w14:textId="77777777" w:rsidR="0044445E" w:rsidRPr="00406245" w:rsidRDefault="0044445E" w:rsidP="0044445E">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74BE2EF" w14:textId="77777777" w:rsidR="0044445E" w:rsidRPr="00406245" w:rsidRDefault="0044445E" w:rsidP="0044445E">
      <w:pPr>
        <w:pStyle w:val="ListParagraph"/>
        <w:numPr>
          <w:ilvl w:val="0"/>
          <w:numId w:val="3"/>
        </w:numPr>
      </w:pPr>
      <w:r w:rsidRPr="00406245">
        <w:t>application/json</w:t>
      </w:r>
    </w:p>
    <w:p w14:paraId="154DC950" w14:textId="77777777" w:rsidR="0044445E" w:rsidRPr="00406245" w:rsidRDefault="0044445E" w:rsidP="0044445E">
      <w:pPr>
        <w:pStyle w:val="ListParagraph"/>
        <w:numPr>
          <w:ilvl w:val="0"/>
          <w:numId w:val="3"/>
        </w:numPr>
      </w:pPr>
      <w:r w:rsidRPr="00406245">
        <w:t>application/xml</w:t>
      </w:r>
    </w:p>
    <w:p w14:paraId="6430B769" w14:textId="77777777" w:rsidR="0044445E" w:rsidRPr="00406245" w:rsidRDefault="0044445E" w:rsidP="0044445E">
      <w:pPr>
        <w:pStyle w:val="ListParagraph"/>
        <w:numPr>
          <w:ilvl w:val="0"/>
          <w:numId w:val="3"/>
        </w:numPr>
      </w:pPr>
      <w:r w:rsidRPr="00406245">
        <w:t>text/plain</w:t>
      </w:r>
    </w:p>
    <w:p w14:paraId="3BF91D92" w14:textId="77777777" w:rsidR="0044445E" w:rsidRPr="00406245" w:rsidRDefault="0044445E" w:rsidP="0044445E">
      <w:r w:rsidRPr="00406245">
        <w:t>The list runs to 100’s of possible types</w:t>
      </w:r>
    </w:p>
    <w:p w14:paraId="5EF04F7E" w14:textId="77777777" w:rsidR="0044445E" w:rsidRPr="00406245" w:rsidRDefault="0044445E" w:rsidP="0044445E">
      <w:r w:rsidRPr="00406245">
        <w:rPr>
          <w:noProof/>
        </w:rPr>
        <w:drawing>
          <wp:inline distT="0" distB="0" distL="0" distR="0" wp14:anchorId="44266C5D" wp14:editId="11181297">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161A55BE" w14:textId="09276090" w:rsidR="00EC3102" w:rsidRPr="004C1AEE" w:rsidRDefault="00EC3102" w:rsidP="00B35DA0">
      <w:pPr>
        <w:pStyle w:val="Heading2"/>
      </w:pPr>
      <w:bookmarkStart w:id="16" w:name="_Toc492387761"/>
      <w:r>
        <w:t>Server Response</w:t>
      </w:r>
      <w:r w:rsidR="00C028DA">
        <w:t xml:space="preserve"> Message Format</w:t>
      </w:r>
      <w:bookmarkEnd w:id="16"/>
    </w:p>
    <w:p w14:paraId="123D95ED" w14:textId="10A33987" w:rsidR="00E66428" w:rsidRPr="00406245" w:rsidRDefault="00E66428" w:rsidP="00DF6D18">
      <w:r w:rsidRPr="00406245">
        <w:t xml:space="preserve">The </w:t>
      </w:r>
      <w:r w:rsidR="00114104" w:rsidRPr="00406245">
        <w:t>S</w:t>
      </w:r>
      <w:r w:rsidRPr="00406245">
        <w:t>erver will then respond with</w:t>
      </w:r>
      <w:r w:rsidR="006E18DC">
        <w:t>:</w:t>
      </w:r>
    </w:p>
    <w:p w14:paraId="43DEC6C6" w14:textId="2CEDDF21" w:rsidR="00E66428" w:rsidRPr="00F34740" w:rsidRDefault="005548D0" w:rsidP="001E01B2">
      <w:pPr>
        <w:pStyle w:val="ListParagraph"/>
        <w:numPr>
          <w:ilvl w:val="0"/>
          <w:numId w:val="12"/>
        </w:numPr>
        <w:rPr>
          <w:b/>
        </w:rPr>
      </w:pPr>
      <w:r w:rsidRPr="00F34740">
        <w:rPr>
          <w:b/>
        </w:rPr>
        <w:t>Server Response</w:t>
      </w:r>
      <w:r w:rsidR="00280BC8" w:rsidRPr="00F34740">
        <w:rPr>
          <w:b/>
        </w:rPr>
        <w:t xml:space="preserve"> </w:t>
      </w:r>
      <w:r w:rsidR="00935BAB">
        <w:rPr>
          <w:b/>
        </w:rPr>
        <w:t xml:space="preserve">Start </w:t>
      </w:r>
      <w:r w:rsidR="00280BC8" w:rsidRPr="00F34740">
        <w:rPr>
          <w:b/>
        </w:rPr>
        <w:t>Line</w:t>
      </w:r>
    </w:p>
    <w:p w14:paraId="76E89D66" w14:textId="0631BECA" w:rsidR="005548D0" w:rsidRPr="004C1AEE" w:rsidRDefault="00F34740" w:rsidP="001E01B2">
      <w:pPr>
        <w:pStyle w:val="ListParagraph"/>
        <w:numPr>
          <w:ilvl w:val="0"/>
          <w:numId w:val="12"/>
        </w:numPr>
      </w:pPr>
      <w:r>
        <w:t xml:space="preserve">Optional </w:t>
      </w:r>
      <w:r w:rsidR="005548D0" w:rsidRPr="00F34740">
        <w:rPr>
          <w:b/>
        </w:rPr>
        <w:t>Header</w:t>
      </w:r>
      <w:r w:rsidR="000D5CC1" w:rsidRPr="00F34740">
        <w:rPr>
          <w:b/>
        </w:rPr>
        <w:t>s</w:t>
      </w:r>
      <w:r w:rsidR="00280BC8" w:rsidRPr="004C1AEE">
        <w:t xml:space="preserve"> (same format as the client header)</w:t>
      </w:r>
    </w:p>
    <w:p w14:paraId="63A7CBF3" w14:textId="1EE266E2" w:rsidR="005548D0" w:rsidRPr="004C1AEE" w:rsidRDefault="00114104" w:rsidP="001E01B2">
      <w:pPr>
        <w:pStyle w:val="ListParagraph"/>
        <w:numPr>
          <w:ilvl w:val="0"/>
          <w:numId w:val="12"/>
        </w:numPr>
      </w:pPr>
      <w:r w:rsidRPr="004C1AEE">
        <w:t xml:space="preserve">Optional </w:t>
      </w:r>
      <w:r w:rsidR="005548D0" w:rsidRPr="00F34740">
        <w:rPr>
          <w:b/>
        </w:rPr>
        <w:t>Content</w:t>
      </w:r>
      <w:r w:rsidR="00F34740">
        <w:t xml:space="preserve"> </w:t>
      </w:r>
      <w:r w:rsidR="00F34740" w:rsidRPr="00254990">
        <w:rPr>
          <w:b/>
        </w:rPr>
        <w:t>Body</w:t>
      </w:r>
      <w:r w:rsidR="00BB5DED" w:rsidRPr="00BB5DED">
        <w:t xml:space="preserve"> (same format as the client Content body)</w:t>
      </w:r>
    </w:p>
    <w:p w14:paraId="27D57E16" w14:textId="60E2AE3B" w:rsidR="005548D0" w:rsidRPr="00406245" w:rsidRDefault="005548D0" w:rsidP="00DF6D18">
      <w:r w:rsidRPr="00406245">
        <w:t>The client can then</w:t>
      </w:r>
      <w:r w:rsidR="006E18DC">
        <w:t>:</w:t>
      </w:r>
    </w:p>
    <w:p w14:paraId="4452CF49" w14:textId="0BCA6F38" w:rsidR="005548D0" w:rsidRDefault="005548D0" w:rsidP="001E01B2">
      <w:pPr>
        <w:pStyle w:val="ListParagraph"/>
        <w:numPr>
          <w:ilvl w:val="0"/>
          <w:numId w:val="13"/>
        </w:numPr>
      </w:pPr>
      <w:r w:rsidRPr="004C1AEE">
        <w:t>Close the connection</w:t>
      </w:r>
    </w:p>
    <w:p w14:paraId="6F7D2882" w14:textId="0D8EA44E" w:rsidR="00AB7E62" w:rsidRPr="004C1AEE" w:rsidRDefault="00AB7E62" w:rsidP="00DF6D18">
      <w:pPr>
        <w:ind w:firstLine="360"/>
      </w:pPr>
      <w:r>
        <w:t>or</w:t>
      </w:r>
    </w:p>
    <w:p w14:paraId="6364EE42" w14:textId="77777777" w:rsidR="002C2164" w:rsidRDefault="005548D0" w:rsidP="001E01B2">
      <w:pPr>
        <w:pStyle w:val="ListParagraph"/>
        <w:numPr>
          <w:ilvl w:val="0"/>
          <w:numId w:val="13"/>
        </w:numPr>
      </w:pPr>
      <w:r w:rsidRPr="004C1AEE">
        <w:lastRenderedPageBreak/>
        <w:t>Leave the connection open to possibly send another request (the Server will eventually close the connection after a timeout of unspecified length … generally in the range of seconds</w:t>
      </w:r>
      <w:r w:rsidR="00AB7E62">
        <w:t>.</w:t>
      </w:r>
    </w:p>
    <w:p w14:paraId="5487B3D6" w14:textId="0C0A09F5" w:rsidR="00DD070E" w:rsidRPr="00406245" w:rsidRDefault="00DD070E" w:rsidP="00B35DA0">
      <w:pPr>
        <w:pStyle w:val="Heading2"/>
      </w:pPr>
      <w:bookmarkStart w:id="17" w:name="_Toc492387762"/>
      <w:r w:rsidRPr="00406245">
        <w:t>Server Response</w:t>
      </w:r>
      <w:r w:rsidR="0048212A">
        <w:t xml:space="preserve"> Start Line</w:t>
      </w:r>
      <w:bookmarkEnd w:id="17"/>
    </w:p>
    <w:p w14:paraId="586F5A76" w14:textId="708DBB11" w:rsidR="00114104" w:rsidRPr="00406245" w:rsidRDefault="006B26ED" w:rsidP="00DF6D18">
      <w:r w:rsidRPr="00406245">
        <w:t xml:space="preserve">The HTTP Server response line will </w:t>
      </w:r>
      <w:r w:rsidR="0048212A">
        <w:t>have</w:t>
      </w:r>
      <w:r w:rsidRPr="00406245">
        <w:t xml:space="preserve"> 4 elements</w:t>
      </w:r>
    </w:p>
    <w:p w14:paraId="0DBCA065" w14:textId="0B9D5665" w:rsidR="006B26ED" w:rsidRPr="004C1AEE" w:rsidRDefault="006B26ED" w:rsidP="001E01B2">
      <w:pPr>
        <w:pStyle w:val="NumList"/>
        <w:numPr>
          <w:ilvl w:val="0"/>
          <w:numId w:val="15"/>
        </w:numPr>
      </w:pPr>
      <w:r w:rsidRPr="004C1AEE">
        <w:t>The protocol (probably “HTTP/1.1”)</w:t>
      </w:r>
    </w:p>
    <w:p w14:paraId="2E082387" w14:textId="76AF25B0" w:rsidR="006B26ED" w:rsidRPr="004C1AEE" w:rsidRDefault="006B26ED" w:rsidP="001E01B2">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w:t>
      </w:r>
      <w:r w:rsidR="00321C35" w:rsidRPr="004C1AEE">
        <w:t>as defined by the IANA)</w:t>
      </w:r>
    </w:p>
    <w:p w14:paraId="6C7AC005" w14:textId="44E5F529" w:rsidR="006B26ED" w:rsidRPr="004C1AEE" w:rsidRDefault="006B26ED" w:rsidP="001E01B2">
      <w:pPr>
        <w:pStyle w:val="NumList"/>
        <w:numPr>
          <w:ilvl w:val="0"/>
          <w:numId w:val="15"/>
        </w:numPr>
      </w:pPr>
      <w:r w:rsidRPr="004C1AEE">
        <w:t xml:space="preserve">The </w:t>
      </w:r>
      <w:r w:rsidRPr="00BB5DED">
        <w:rPr>
          <w:b/>
        </w:rPr>
        <w:t>Status Message</w:t>
      </w:r>
      <w:r w:rsidRPr="004C1AEE">
        <w:t xml:space="preserve"> (a short human readable text version of the status code)</w:t>
      </w:r>
      <w:r w:rsidR="00321C35" w:rsidRPr="004C1AEE">
        <w:t xml:space="preserve">.  This should not be processed by your client to </w:t>
      </w:r>
      <w:r w:rsidR="0048212A" w:rsidRPr="004C1AEE">
        <w:t>act</w:t>
      </w:r>
      <w:r w:rsidR="00321C35" w:rsidRPr="004C1AEE">
        <w:t>, use the Status Code instead.</w:t>
      </w:r>
    </w:p>
    <w:p w14:paraId="4523E077" w14:textId="1CD26F32" w:rsidR="006B26ED" w:rsidRPr="004C1AEE" w:rsidRDefault="00280BC8" w:rsidP="001E01B2">
      <w:pPr>
        <w:pStyle w:val="NumList"/>
        <w:numPr>
          <w:ilvl w:val="0"/>
          <w:numId w:val="15"/>
        </w:numPr>
      </w:pPr>
      <w:r w:rsidRPr="004C1AEE">
        <w:t>A blank line of exactly “</w:t>
      </w:r>
      <w:r w:rsidR="006B26ED" w:rsidRPr="004C1AEE">
        <w:t>/r/n</w:t>
      </w:r>
      <w:r w:rsidRPr="004C1AEE">
        <w:t>”</w:t>
      </w:r>
    </w:p>
    <w:p w14:paraId="6F06C743" w14:textId="55C6C296" w:rsidR="006B26ED" w:rsidRPr="00406245" w:rsidRDefault="006B26ED" w:rsidP="00DF6D18">
      <w:r w:rsidRPr="00406245">
        <w:t>An example server response line (indicating success) is:</w:t>
      </w:r>
    </w:p>
    <w:p w14:paraId="03DD8B63" w14:textId="77777777" w:rsidR="006B26ED" w:rsidRPr="00406245" w:rsidRDefault="006B26ED" w:rsidP="008C4BAB">
      <w:pPr>
        <w:pStyle w:val="CCode"/>
      </w:pPr>
      <w:r w:rsidRPr="00406245">
        <w:t>HTTP/1.1 200 OK</w:t>
      </w:r>
    </w:p>
    <w:p w14:paraId="0273912D" w14:textId="4628A370" w:rsidR="00733B95" w:rsidRPr="00406245" w:rsidRDefault="00733B95" w:rsidP="00DF6D18">
      <w:r w:rsidRPr="00406245">
        <w:t xml:space="preserve">Or </w:t>
      </w:r>
      <w:r w:rsidR="00280BC8" w:rsidRPr="00406245">
        <w:t xml:space="preserve">a failure with </w:t>
      </w:r>
      <w:r w:rsidRPr="00406245">
        <w:t>the infamous</w:t>
      </w:r>
      <w:r w:rsidR="00382507">
        <w:t xml:space="preserve"> 404 error</w:t>
      </w:r>
    </w:p>
    <w:p w14:paraId="4A18C402" w14:textId="0240CE62" w:rsidR="00733B95" w:rsidRPr="00406245" w:rsidRDefault="00321C35" w:rsidP="008C4BAB">
      <w:pPr>
        <w:pStyle w:val="CCode"/>
      </w:pPr>
      <w:r w:rsidRPr="00406245">
        <w:t>HTTP/1.1 404 NOT FOUND</w:t>
      </w:r>
    </w:p>
    <w:p w14:paraId="616E6B64" w14:textId="042233EC" w:rsidR="00A522E5" w:rsidRPr="00406245" w:rsidRDefault="00AB2297" w:rsidP="00DF6D18">
      <w:pPr>
        <w:pStyle w:val="Heading1"/>
      </w:pPr>
      <w:bookmarkStart w:id="18" w:name="_Toc492387763"/>
      <w:r w:rsidRPr="00406245">
        <w:t xml:space="preserve">Client for URLs or See URL </w:t>
      </w:r>
      <w:r>
        <w:t>(CURL)</w:t>
      </w:r>
      <w:bookmarkEnd w:id="18"/>
    </w:p>
    <w:p w14:paraId="641AD622" w14:textId="644E1245" w:rsidR="00A522E5" w:rsidRPr="00406245" w:rsidRDefault="00AB2297" w:rsidP="00DF6D18">
      <w:r>
        <w:t xml:space="preserve">CURL </w:t>
      </w:r>
      <w:r w:rsidR="002D63D5" w:rsidRPr="00406245">
        <w:t xml:space="preserve">is a </w:t>
      </w:r>
      <w:r w:rsidR="008563F7" w:rsidRPr="00406245">
        <w:t>U</w:t>
      </w:r>
      <w:r w:rsidR="002D63D5" w:rsidRPr="00406245">
        <w:t>nix</w:t>
      </w:r>
      <w:r w:rsidR="00FD59B1" w:rsidRPr="00406245">
        <w:t xml:space="preserve"> (Linux, MacOS, Windows w/cygwin</w:t>
      </w:r>
      <w:r w:rsidR="000B444B" w:rsidRPr="00406245">
        <w:t>)</w:t>
      </w:r>
      <w:r w:rsidR="002D63D5" w:rsidRPr="00406245">
        <w:t xml:space="preserve"> utility </w:t>
      </w:r>
      <w:r w:rsidR="00FD7E6E" w:rsidRPr="00406245">
        <w:t>for sending and receiving HTTP requests</w:t>
      </w:r>
      <w:r w:rsidR="002D63D5" w:rsidRPr="00406245">
        <w:t>.</w:t>
      </w:r>
      <w:r w:rsidR="00287758" w:rsidRPr="00406245">
        <w:t xml:space="preserve">  </w:t>
      </w:r>
      <w:r>
        <w:t>CURL</w:t>
      </w:r>
      <w:r w:rsidR="00287758" w:rsidRPr="00406245">
        <w:t xml:space="preserve"> is a handy tool to help you figure out what an HTTP website is doing</w:t>
      </w:r>
      <w:r w:rsidR="000B444B" w:rsidRPr="00406245">
        <w:t xml:space="preserve"> so that you can build your WICED program to do the same thing</w:t>
      </w:r>
      <w:r w:rsidR="00287758" w:rsidRPr="00406245">
        <w:t xml:space="preserve">.  </w:t>
      </w:r>
      <w:r>
        <w:t>CURL</w:t>
      </w:r>
      <w:r w:rsidR="00287758" w:rsidRPr="00406245">
        <w:t xml:space="preserve"> will let you create HTTP requests with all the commands (GET, POST, PUT, …), any headers you want, plus any content that you want.</w:t>
      </w:r>
      <w:r w:rsidR="000B444B" w:rsidRPr="00406245">
        <w:t xml:space="preserve">  As with most Unix utilities it is completely out of control with </w:t>
      </w:r>
      <w:r w:rsidR="004C1AEE">
        <w:t xml:space="preserve">regards to the number of </w:t>
      </w:r>
      <w:r w:rsidR="000B444B" w:rsidRPr="00406245">
        <w:t>options</w:t>
      </w:r>
      <w:r w:rsidR="004C1AEE">
        <w:t>.</w:t>
      </w:r>
    </w:p>
    <w:p w14:paraId="3E9243D2" w14:textId="77777777" w:rsidR="00AB2297" w:rsidRDefault="00287758" w:rsidP="00DF6D18">
      <w:r w:rsidRPr="00406245">
        <w:t>For example, if you want to see what options are available on a we</w:t>
      </w:r>
      <w:r w:rsidR="00AB2297">
        <w:t>bsite you can type the command</w:t>
      </w:r>
    </w:p>
    <w:p w14:paraId="657DDF03" w14:textId="4CDF8E33" w:rsidR="00AB2297" w:rsidRDefault="00AB2297" w:rsidP="00AB2297">
      <w:pPr>
        <w:pStyle w:val="CCode"/>
      </w:pPr>
      <w:r>
        <w:t>curl</w:t>
      </w:r>
      <w:r w:rsidR="00287758" w:rsidRPr="00406245">
        <w:t xml:space="preserve"> </w:t>
      </w:r>
      <w:r w:rsidR="000A7C62" w:rsidRPr="00406245">
        <w:t>-</w:t>
      </w:r>
      <w:r w:rsidR="00287758" w:rsidRPr="00406245">
        <w:t xml:space="preserve">v </w:t>
      </w:r>
      <w:r w:rsidR="000A7C62" w:rsidRPr="00406245">
        <w:t>-</w:t>
      </w:r>
      <w:r w:rsidR="00287758" w:rsidRPr="00406245">
        <w:t xml:space="preserve">X “OPTIONS” </w:t>
      </w:r>
      <w:hyperlink r:id="rId24" w:history="1">
        <w:r w:rsidRPr="007547CE">
          <w:rPr>
            <w:rStyle w:val="Hyperlink"/>
          </w:rPr>
          <w:t>http://example.com</w:t>
        </w:r>
      </w:hyperlink>
      <w:r w:rsidR="00287758" w:rsidRPr="00406245">
        <w:t>”</w:t>
      </w:r>
    </w:p>
    <w:p w14:paraId="21B7A319" w14:textId="28E16895" w:rsidR="00287758" w:rsidRPr="00406245" w:rsidRDefault="00287758" w:rsidP="00AB2297">
      <w:r w:rsidRPr="00406245">
        <w:t>This</w:t>
      </w:r>
      <w:r w:rsidR="000A7C62" w:rsidRPr="00406245">
        <w:t xml:space="preserve"> example</w:t>
      </w:r>
      <w:r w:rsidRPr="00406245">
        <w:t xml:space="preserve"> will build a</w:t>
      </w:r>
      <w:r w:rsidR="000A7C62" w:rsidRPr="00406245">
        <w:t>n HTTP</w:t>
      </w:r>
      <w:r w:rsidRPr="00406245">
        <w:t xml:space="preserve"> message that looks like this:</w:t>
      </w:r>
    </w:p>
    <w:p w14:paraId="056B768C" w14:textId="70A4B807" w:rsidR="00287758" w:rsidRPr="00406245" w:rsidRDefault="00287758" w:rsidP="008C4BAB">
      <w:pPr>
        <w:pStyle w:val="CCode"/>
      </w:pPr>
      <w:r w:rsidRPr="00406245">
        <w:t>OPTIONS / http/1.1</w:t>
      </w:r>
    </w:p>
    <w:p w14:paraId="7A34CB57" w14:textId="347FF0FB" w:rsidR="00287758" w:rsidRPr="00406245" w:rsidRDefault="00287758" w:rsidP="008C4BAB">
      <w:pPr>
        <w:pStyle w:val="CCode"/>
      </w:pPr>
      <w:r w:rsidRPr="00406245">
        <w:t>HOST somewebsite.com</w:t>
      </w:r>
    </w:p>
    <w:p w14:paraId="2B4C9677" w14:textId="26016F7B" w:rsidR="00287758" w:rsidRPr="00406245" w:rsidRDefault="00287758" w:rsidP="00DF6D18">
      <w:r w:rsidRPr="00406245">
        <w:t xml:space="preserve">The website will then reply with the HTTP options that it supports and you will see the output on the terminal (because of the </w:t>
      </w:r>
      <w:r w:rsidR="000A7C62" w:rsidRPr="00406245">
        <w:t>-</w:t>
      </w:r>
      <w:r w:rsidRPr="00406245">
        <w:t>v)</w:t>
      </w:r>
    </w:p>
    <w:p w14:paraId="3E078249" w14:textId="2F960EAF" w:rsidR="005E248C" w:rsidRPr="00406245" w:rsidRDefault="007B2A5F" w:rsidP="00DF6D18">
      <w:r w:rsidRPr="00406245">
        <w:rPr>
          <w:noProof/>
        </w:rPr>
        <w:lastRenderedPageBreak/>
        <w:drawing>
          <wp:inline distT="0" distB="0" distL="0" distR="0" wp14:anchorId="2ABE1A34" wp14:editId="2637B954">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9816" cy="1792224"/>
                    </a:xfrm>
                    <a:prstGeom prst="rect">
                      <a:avLst/>
                    </a:prstGeom>
                  </pic:spPr>
                </pic:pic>
              </a:graphicData>
            </a:graphic>
          </wp:inline>
        </w:drawing>
      </w:r>
    </w:p>
    <w:p w14:paraId="7DA16897" w14:textId="6E874FBA" w:rsidR="00B457AA" w:rsidRDefault="00AB2297" w:rsidP="00DF6D18">
      <w:r>
        <w:t>CURL</w:t>
      </w:r>
      <w:r w:rsidR="00B457AA" w:rsidRPr="00406245">
        <w:t xml:space="preserve"> support both http and https.  If you specify the root certificate using the --cacert option, </w:t>
      </w:r>
      <w:r>
        <w:t>CURL</w:t>
      </w:r>
      <w:r w:rsidR="00B457AA" w:rsidRPr="00406245">
        <w:t xml:space="preserve"> will validate the certificate before proceeding with the http transaction.</w:t>
      </w:r>
    </w:p>
    <w:p w14:paraId="4C5893F9" w14:textId="36B5DF15" w:rsidR="00283B23" w:rsidRPr="00406245" w:rsidRDefault="00B920F0" w:rsidP="00DF6D18">
      <w:r>
        <w:t xml:space="preserve">In the table below I show a bunch of </w:t>
      </w:r>
      <w:r w:rsidR="00AB2297">
        <w:t>CURL</w:t>
      </w:r>
      <w:r>
        <w:t xml:space="preserve"> commands that are sending requests to httpbin.org which I will talk about in detail in a later section.  </w:t>
      </w:r>
      <w:r w:rsidR="00283B23">
        <w:t xml:space="preserve">Some of the useful </w:t>
      </w:r>
      <w:r w:rsidR="00AB2297">
        <w:t>CURL</w:t>
      </w:r>
      <w:r>
        <w:t xml:space="preserve"> </w:t>
      </w:r>
      <w:r w:rsidR="00283B23">
        <w:t>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283B23" w:rsidRPr="00406245" w14:paraId="76D49774" w14:textId="77777777" w:rsidTr="00283B23">
        <w:tc>
          <w:tcPr>
            <w:tcW w:w="2815" w:type="dxa"/>
          </w:tcPr>
          <w:p w14:paraId="27D9F6AD" w14:textId="77777777" w:rsidR="00283B23" w:rsidRPr="00406245" w:rsidRDefault="00283B23" w:rsidP="00283B23">
            <w:r w:rsidRPr="00406245">
              <w:t>Option</w:t>
            </w:r>
          </w:p>
        </w:tc>
        <w:tc>
          <w:tcPr>
            <w:tcW w:w="8424" w:type="dxa"/>
          </w:tcPr>
          <w:p w14:paraId="6FD91A58" w14:textId="77777777" w:rsidR="00283B23" w:rsidRPr="00406245" w:rsidRDefault="00283B23" w:rsidP="00283B23">
            <w:r w:rsidRPr="00406245">
              <w:t>Explanation &amp; Example</w:t>
            </w:r>
          </w:p>
        </w:tc>
      </w:tr>
      <w:tr w:rsidR="00283B23" w:rsidRPr="00406245" w14:paraId="29ACD956" w14:textId="77777777" w:rsidTr="00283B23">
        <w:tc>
          <w:tcPr>
            <w:tcW w:w="2815" w:type="dxa"/>
            <w:vMerge w:val="restart"/>
            <w:vAlign w:val="center"/>
          </w:tcPr>
          <w:p w14:paraId="54C33626" w14:textId="77777777" w:rsidR="00283B23" w:rsidRPr="00406245" w:rsidRDefault="00283B23" w:rsidP="00283B23">
            <w:r w:rsidRPr="00406245">
              <w:t>-v</w:t>
            </w:r>
          </w:p>
        </w:tc>
        <w:tc>
          <w:tcPr>
            <w:tcW w:w="8424" w:type="dxa"/>
          </w:tcPr>
          <w:p w14:paraId="60013721" w14:textId="77777777" w:rsidR="00283B23" w:rsidRPr="00406245" w:rsidRDefault="00283B23" w:rsidP="00283B23">
            <w:r w:rsidRPr="00406245">
              <w:t>Verbose: all the http request and response will be echo’d to the screen</w:t>
            </w:r>
          </w:p>
        </w:tc>
      </w:tr>
      <w:tr w:rsidR="00283B23" w:rsidRPr="00406245" w14:paraId="3411B9FE" w14:textId="77777777" w:rsidTr="00283B23">
        <w:tc>
          <w:tcPr>
            <w:tcW w:w="2815" w:type="dxa"/>
            <w:vMerge/>
            <w:vAlign w:val="center"/>
          </w:tcPr>
          <w:p w14:paraId="671A84BE" w14:textId="77777777" w:rsidR="00283B23" w:rsidRPr="00406245" w:rsidRDefault="00283B23" w:rsidP="00283B23"/>
        </w:tc>
        <w:tc>
          <w:tcPr>
            <w:tcW w:w="8424" w:type="dxa"/>
          </w:tcPr>
          <w:p w14:paraId="7F635851" w14:textId="1E64F20D" w:rsidR="00283B23" w:rsidRPr="00406245" w:rsidRDefault="00AB2297" w:rsidP="00AB2297">
            <w:pPr>
              <w:pStyle w:val="CCode"/>
            </w:pPr>
            <w:r>
              <w:t>curl</w:t>
            </w:r>
            <w:r w:rsidR="00283B23" w:rsidRPr="00406245">
              <w:t xml:space="preserve"> -v http://httpbin.org/get </w:t>
            </w:r>
          </w:p>
          <w:p w14:paraId="21401FD4" w14:textId="77777777" w:rsidR="00283B23" w:rsidRPr="00406245" w:rsidRDefault="00283B23" w:rsidP="00283B23">
            <w:r w:rsidRPr="00406245">
              <w:rPr>
                <w:noProof/>
              </w:rPr>
              <w:drawing>
                <wp:inline distT="0" distB="0" distL="0" distR="0" wp14:anchorId="327BD0F0" wp14:editId="530B4407">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3054096"/>
                          </a:xfrm>
                          <a:prstGeom prst="rect">
                            <a:avLst/>
                          </a:prstGeom>
                        </pic:spPr>
                      </pic:pic>
                    </a:graphicData>
                  </a:graphic>
                </wp:inline>
              </w:drawing>
            </w:r>
          </w:p>
        </w:tc>
      </w:tr>
      <w:tr w:rsidR="00283B23" w:rsidRPr="00406245" w14:paraId="63E41101" w14:textId="77777777" w:rsidTr="00283B23">
        <w:tc>
          <w:tcPr>
            <w:tcW w:w="2815" w:type="dxa"/>
            <w:vMerge w:val="restart"/>
            <w:vAlign w:val="center"/>
          </w:tcPr>
          <w:p w14:paraId="27192509" w14:textId="77777777" w:rsidR="00283B23" w:rsidRPr="00406245" w:rsidRDefault="00283B23" w:rsidP="00283B23">
            <w:r w:rsidRPr="00406245">
              <w:t>-X “command”</w:t>
            </w:r>
          </w:p>
        </w:tc>
        <w:tc>
          <w:tcPr>
            <w:tcW w:w="8424" w:type="dxa"/>
          </w:tcPr>
          <w:p w14:paraId="0AAE82FE" w14:textId="1811655E" w:rsidR="00283B23" w:rsidRPr="00406245" w:rsidRDefault="00AB2297" w:rsidP="00283B23">
            <w:r>
              <w:t>CURL</w:t>
            </w:r>
            <w:r w:rsidR="00283B23" w:rsidRPr="00406245">
              <w:t xml:space="preserve"> will execute the specified HTTP command GET, POST, PUT, DELETE, OPTIONS, TRACE, CONNECT, HEAD.  If you use PUT, POST you need to specify the content by adding --data </w:t>
            </w:r>
          </w:p>
        </w:tc>
      </w:tr>
      <w:tr w:rsidR="00283B23" w:rsidRPr="00406245" w14:paraId="5CBBB476" w14:textId="77777777" w:rsidTr="00283B23">
        <w:tc>
          <w:tcPr>
            <w:tcW w:w="2815" w:type="dxa"/>
            <w:vMerge/>
            <w:vAlign w:val="center"/>
          </w:tcPr>
          <w:p w14:paraId="3F6D3F2F" w14:textId="77777777" w:rsidR="00283B23" w:rsidRPr="00406245" w:rsidRDefault="00283B23" w:rsidP="00283B23"/>
        </w:tc>
        <w:tc>
          <w:tcPr>
            <w:tcW w:w="8424" w:type="dxa"/>
          </w:tcPr>
          <w:p w14:paraId="5D1DD686" w14:textId="11551F68" w:rsidR="00283B23" w:rsidRPr="00406245" w:rsidRDefault="00AB2297" w:rsidP="00AB2297">
            <w:pPr>
              <w:pStyle w:val="CCode"/>
            </w:pPr>
            <w:r>
              <w:t>curl</w:t>
            </w:r>
            <w:r w:rsidR="00283B23" w:rsidRPr="00406245">
              <w:t xml:space="preserve"> –v –X “OPTIONS” http://httpbin.org/get</w:t>
            </w:r>
          </w:p>
        </w:tc>
      </w:tr>
      <w:tr w:rsidR="00283B23" w:rsidRPr="00406245" w14:paraId="0FD7B7B2" w14:textId="77777777" w:rsidTr="00283B23">
        <w:tc>
          <w:tcPr>
            <w:tcW w:w="2815" w:type="dxa"/>
            <w:vMerge w:val="restart"/>
            <w:vAlign w:val="center"/>
          </w:tcPr>
          <w:p w14:paraId="2806EE48" w14:textId="77777777" w:rsidR="00283B23" w:rsidRPr="00406245" w:rsidRDefault="00283B23" w:rsidP="00283B23">
            <w:r w:rsidRPr="00406245">
              <w:t>-H “headername:headervalue”</w:t>
            </w:r>
          </w:p>
        </w:tc>
        <w:tc>
          <w:tcPr>
            <w:tcW w:w="8424" w:type="dxa"/>
          </w:tcPr>
          <w:p w14:paraId="2CF00AB6" w14:textId="73733427" w:rsidR="00283B23" w:rsidRPr="00406245" w:rsidRDefault="00283B23" w:rsidP="00283B23">
            <w:r w:rsidRPr="00406245">
              <w:t xml:space="preserve">Adds a header to the HTTP request.  You can have multiple –H to add multiple headers.  If you specify a header that </w:t>
            </w:r>
            <w:r w:rsidR="00AB2297">
              <w:t>CURL</w:t>
            </w:r>
            <w:r w:rsidRPr="00406245">
              <w:t xml:space="preserve"> does automatically e.g. “Content-Type:” it will be overridden by specifying this option.</w:t>
            </w:r>
          </w:p>
        </w:tc>
      </w:tr>
      <w:tr w:rsidR="00283B23" w:rsidRPr="00406245" w14:paraId="038FF92B" w14:textId="77777777" w:rsidTr="00283B23">
        <w:tc>
          <w:tcPr>
            <w:tcW w:w="2815" w:type="dxa"/>
            <w:vMerge/>
            <w:vAlign w:val="center"/>
          </w:tcPr>
          <w:p w14:paraId="61AED764" w14:textId="77777777" w:rsidR="00283B23" w:rsidRPr="00406245" w:rsidRDefault="00283B23" w:rsidP="00283B23"/>
        </w:tc>
        <w:tc>
          <w:tcPr>
            <w:tcW w:w="8424" w:type="dxa"/>
          </w:tcPr>
          <w:p w14:paraId="0B8A0C38" w14:textId="1510BB91" w:rsidR="00283B23" w:rsidRPr="00406245" w:rsidRDefault="00AB2297" w:rsidP="00AB2297">
            <w:pPr>
              <w:pStyle w:val="CCode"/>
            </w:pPr>
            <w:r>
              <w:t>curl</w:t>
            </w:r>
            <w:r w:rsidR="00283B23" w:rsidRPr="00406245">
              <w:t xml:space="preserve"> -v -H “x-some-custom: someValue” http://httpbin.org</w:t>
            </w:r>
          </w:p>
          <w:p w14:paraId="4A03819B" w14:textId="77777777" w:rsidR="00283B23" w:rsidRPr="00406245" w:rsidRDefault="00283B23" w:rsidP="00283B23">
            <w:r w:rsidRPr="00406245">
              <w:rPr>
                <w:noProof/>
              </w:rPr>
              <w:drawing>
                <wp:inline distT="0" distB="0" distL="0" distR="0" wp14:anchorId="723DAD43" wp14:editId="432CD2AF">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9080" cy="3227832"/>
                          </a:xfrm>
                          <a:prstGeom prst="rect">
                            <a:avLst/>
                          </a:prstGeom>
                        </pic:spPr>
                      </pic:pic>
                    </a:graphicData>
                  </a:graphic>
                </wp:inline>
              </w:drawing>
            </w:r>
          </w:p>
        </w:tc>
      </w:tr>
      <w:tr w:rsidR="00283B23" w:rsidRPr="00406245" w14:paraId="7FD87D33" w14:textId="77777777" w:rsidTr="00283B23">
        <w:tc>
          <w:tcPr>
            <w:tcW w:w="2815" w:type="dxa"/>
            <w:vMerge w:val="restart"/>
            <w:vAlign w:val="center"/>
          </w:tcPr>
          <w:p w14:paraId="4556A2A3" w14:textId="77777777" w:rsidR="00283B23" w:rsidRPr="00406245" w:rsidRDefault="00283B23" w:rsidP="00283B23">
            <w:r w:rsidRPr="00406245">
              <w:t>-d “data”</w:t>
            </w:r>
          </w:p>
          <w:p w14:paraId="27AA3403" w14:textId="77777777" w:rsidR="00283B23" w:rsidRPr="00406245" w:rsidRDefault="00283B23" w:rsidP="00283B23">
            <w:r w:rsidRPr="00406245">
              <w:t>--databinary “data”</w:t>
            </w:r>
          </w:p>
        </w:tc>
        <w:tc>
          <w:tcPr>
            <w:tcW w:w="8424" w:type="dxa"/>
          </w:tcPr>
          <w:p w14:paraId="479A270A" w14:textId="74FE2530" w:rsidR="00283B23" w:rsidRPr="00406245" w:rsidRDefault="00283B23" w:rsidP="00283B23">
            <w:r w:rsidRPr="00406245">
              <w:t xml:space="preserve">Specifies the data for a PUT, POST.  </w:t>
            </w:r>
            <w:r w:rsidR="00AB2297">
              <w:t>CURL</w:t>
            </w:r>
            <w:r w:rsidRPr="00406245">
              <w:t xml:space="preserve"> will automatically add the “Content-length:” header and “Content-Type: application/x-www-form-urlencoded” header.</w:t>
            </w:r>
          </w:p>
        </w:tc>
      </w:tr>
      <w:tr w:rsidR="00283B23" w:rsidRPr="00406245" w14:paraId="2C59F395" w14:textId="77777777" w:rsidTr="00283B23">
        <w:tc>
          <w:tcPr>
            <w:tcW w:w="2815" w:type="dxa"/>
            <w:vMerge/>
            <w:vAlign w:val="center"/>
          </w:tcPr>
          <w:p w14:paraId="2F48142D" w14:textId="77777777" w:rsidR="00283B23" w:rsidRPr="00406245" w:rsidRDefault="00283B23" w:rsidP="00283B23"/>
        </w:tc>
        <w:tc>
          <w:tcPr>
            <w:tcW w:w="8424" w:type="dxa"/>
          </w:tcPr>
          <w:p w14:paraId="7B3AC58E" w14:textId="7D0EC7D8" w:rsidR="00283B23" w:rsidRPr="00406245" w:rsidRDefault="00AB2297" w:rsidP="00AB2297">
            <w:pPr>
              <w:pStyle w:val="CCode"/>
            </w:pPr>
            <w:r>
              <w:t>curl</w:t>
            </w:r>
            <w:r w:rsidR="00283B23" w:rsidRPr="00406245">
              <w:t xml:space="preserve"> -v -X "PUT" -H "content-type: application/json" -d "{asdf}" http://httpbin.org/put</w:t>
            </w:r>
          </w:p>
          <w:p w14:paraId="18B9D62B" w14:textId="77777777" w:rsidR="00283B23" w:rsidRPr="00406245" w:rsidRDefault="00283B23" w:rsidP="00283B23">
            <w:r w:rsidRPr="00406245">
              <w:rPr>
                <w:noProof/>
              </w:rPr>
              <w:lastRenderedPageBreak/>
              <w:drawing>
                <wp:inline distT="0" distB="0" distL="0" distR="0" wp14:anchorId="299B5A6B" wp14:editId="47E8825A">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2080" cy="3831336"/>
                          </a:xfrm>
                          <a:prstGeom prst="rect">
                            <a:avLst/>
                          </a:prstGeom>
                        </pic:spPr>
                      </pic:pic>
                    </a:graphicData>
                  </a:graphic>
                </wp:inline>
              </w:drawing>
            </w:r>
          </w:p>
        </w:tc>
      </w:tr>
      <w:tr w:rsidR="00283B23" w:rsidRPr="00406245" w14:paraId="79EEDA49" w14:textId="77777777" w:rsidTr="00283B23">
        <w:tc>
          <w:tcPr>
            <w:tcW w:w="2815" w:type="dxa"/>
            <w:vMerge w:val="restart"/>
            <w:vAlign w:val="center"/>
          </w:tcPr>
          <w:p w14:paraId="11E26B4E" w14:textId="77777777" w:rsidR="00283B23" w:rsidRPr="00406245" w:rsidRDefault="00283B23" w:rsidP="00283B23">
            <w:r w:rsidRPr="00406245">
              <w:lastRenderedPageBreak/>
              <w:t>-o filename</w:t>
            </w:r>
          </w:p>
          <w:p w14:paraId="363B5073" w14:textId="77777777" w:rsidR="00283B23" w:rsidRPr="00406245" w:rsidRDefault="00283B23" w:rsidP="00283B23"/>
        </w:tc>
        <w:tc>
          <w:tcPr>
            <w:tcW w:w="8424" w:type="dxa"/>
          </w:tcPr>
          <w:p w14:paraId="1C8A1FB3" w14:textId="77777777" w:rsidR="00283B23" w:rsidRPr="00406245" w:rsidRDefault="00283B23" w:rsidP="00283B23">
            <w:r w:rsidRPr="00406245">
              <w:t>Send output to filename.  This only sends the content, not the headers to the file</w:t>
            </w:r>
          </w:p>
        </w:tc>
      </w:tr>
      <w:tr w:rsidR="00283B23" w:rsidRPr="00406245" w14:paraId="7142FE73" w14:textId="77777777" w:rsidTr="00283B23">
        <w:tc>
          <w:tcPr>
            <w:tcW w:w="2815" w:type="dxa"/>
            <w:vMerge/>
            <w:vAlign w:val="center"/>
          </w:tcPr>
          <w:p w14:paraId="5B390E91" w14:textId="77777777" w:rsidR="00283B23" w:rsidRPr="00406245" w:rsidRDefault="00283B23" w:rsidP="00283B23"/>
        </w:tc>
        <w:tc>
          <w:tcPr>
            <w:tcW w:w="8424" w:type="dxa"/>
          </w:tcPr>
          <w:p w14:paraId="36F0A7D1" w14:textId="484926BF" w:rsidR="00283B23" w:rsidRPr="00406245" w:rsidRDefault="00AB2297" w:rsidP="00AB2297">
            <w:pPr>
              <w:pStyle w:val="CCode"/>
            </w:pPr>
            <w:r>
              <w:t>curl</w:t>
            </w:r>
            <w:r w:rsidR="00283B23" w:rsidRPr="00406245">
              <w:t xml:space="preserve"> –o blah.json http://httpbin.org/get</w:t>
            </w:r>
          </w:p>
          <w:p w14:paraId="4962E048" w14:textId="77777777" w:rsidR="00283B23" w:rsidRPr="00406245" w:rsidRDefault="00283B23" w:rsidP="00283B23">
            <w:r w:rsidRPr="00406245">
              <w:rPr>
                <w:noProof/>
              </w:rPr>
              <w:drawing>
                <wp:inline distT="0" distB="0" distL="0" distR="0" wp14:anchorId="3DDD9B79" wp14:editId="79A2568E">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6744" cy="1627632"/>
                          </a:xfrm>
                          <a:prstGeom prst="rect">
                            <a:avLst/>
                          </a:prstGeom>
                        </pic:spPr>
                      </pic:pic>
                    </a:graphicData>
                  </a:graphic>
                </wp:inline>
              </w:drawing>
            </w:r>
          </w:p>
        </w:tc>
      </w:tr>
      <w:tr w:rsidR="00283B23" w:rsidRPr="00406245" w14:paraId="32B95894" w14:textId="77777777" w:rsidTr="00283B23">
        <w:tc>
          <w:tcPr>
            <w:tcW w:w="2815" w:type="dxa"/>
            <w:vMerge w:val="restart"/>
            <w:vAlign w:val="center"/>
          </w:tcPr>
          <w:p w14:paraId="322868E1" w14:textId="77777777" w:rsidR="00283B23" w:rsidRPr="00406245" w:rsidRDefault="00283B23" w:rsidP="00283B23">
            <w:r w:rsidRPr="00406245">
              <w:t>--head</w:t>
            </w:r>
          </w:p>
        </w:tc>
        <w:tc>
          <w:tcPr>
            <w:tcW w:w="8424" w:type="dxa"/>
          </w:tcPr>
          <w:p w14:paraId="534C572E" w14:textId="1447EF1C" w:rsidR="00283B23" w:rsidRPr="00406245" w:rsidRDefault="00AB2297" w:rsidP="00283B23">
            <w:r>
              <w:t>CURL</w:t>
            </w:r>
            <w:r w:rsidR="00283B23" w:rsidRPr="00406245">
              <w:t xml:space="preserve"> will make the method HEAD.  You will need to use the –v to see the headers because there will be no content sent back by the http server</w:t>
            </w:r>
          </w:p>
        </w:tc>
      </w:tr>
      <w:tr w:rsidR="00283B23" w:rsidRPr="00406245" w14:paraId="76A33616" w14:textId="77777777" w:rsidTr="00283B23">
        <w:tc>
          <w:tcPr>
            <w:tcW w:w="2815" w:type="dxa"/>
            <w:vMerge/>
            <w:vAlign w:val="center"/>
          </w:tcPr>
          <w:p w14:paraId="0B87E994" w14:textId="77777777" w:rsidR="00283B23" w:rsidRPr="00406245" w:rsidRDefault="00283B23" w:rsidP="00283B23"/>
        </w:tc>
        <w:tc>
          <w:tcPr>
            <w:tcW w:w="8424" w:type="dxa"/>
          </w:tcPr>
          <w:p w14:paraId="78189500" w14:textId="3EB5E0F0" w:rsidR="00283B23" w:rsidRPr="00406245" w:rsidRDefault="00AB2297" w:rsidP="00AB2297">
            <w:pPr>
              <w:pStyle w:val="CCode"/>
            </w:pPr>
            <w:r>
              <w:t>curl</w:t>
            </w:r>
            <w:r w:rsidR="00283B23" w:rsidRPr="00406245">
              <w:t xml:space="preserve"> –v --head http://httpbin.org/get</w:t>
            </w:r>
          </w:p>
          <w:p w14:paraId="621910B7" w14:textId="77777777" w:rsidR="00283B23" w:rsidRPr="00406245" w:rsidRDefault="00283B23" w:rsidP="00283B23">
            <w:r w:rsidRPr="00406245">
              <w:rPr>
                <w:noProof/>
              </w:rPr>
              <w:lastRenderedPageBreak/>
              <w:drawing>
                <wp:inline distT="0" distB="0" distL="0" distR="0" wp14:anchorId="63DF917A" wp14:editId="12DCD3F5">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9232" cy="3127248"/>
                          </a:xfrm>
                          <a:prstGeom prst="rect">
                            <a:avLst/>
                          </a:prstGeom>
                        </pic:spPr>
                      </pic:pic>
                    </a:graphicData>
                  </a:graphic>
                </wp:inline>
              </w:drawing>
            </w:r>
          </w:p>
        </w:tc>
      </w:tr>
      <w:tr w:rsidR="00283B23" w:rsidRPr="00406245" w14:paraId="44CD50FE" w14:textId="77777777" w:rsidTr="00283B23">
        <w:tc>
          <w:tcPr>
            <w:tcW w:w="2815" w:type="dxa"/>
            <w:vMerge w:val="restart"/>
            <w:vAlign w:val="center"/>
          </w:tcPr>
          <w:p w14:paraId="6E5EE2A0" w14:textId="77777777" w:rsidR="00283B23" w:rsidRPr="00406245" w:rsidRDefault="00283B23" w:rsidP="00283B23">
            <w:r w:rsidRPr="00406245">
              <w:lastRenderedPageBreak/>
              <w:t>--cookie “value”</w:t>
            </w:r>
          </w:p>
        </w:tc>
        <w:tc>
          <w:tcPr>
            <w:tcW w:w="8424" w:type="dxa"/>
          </w:tcPr>
          <w:p w14:paraId="4928FF0C" w14:textId="77777777" w:rsidR="00283B23" w:rsidRPr="00406245" w:rsidRDefault="00283B23" w:rsidP="00283B23">
            <w:r w:rsidRPr="00406245">
              <w:t>This will add the header “Cookie: value” to your header</w:t>
            </w:r>
          </w:p>
        </w:tc>
      </w:tr>
      <w:tr w:rsidR="00283B23" w:rsidRPr="00406245" w14:paraId="1D9814B6" w14:textId="77777777" w:rsidTr="00283B23">
        <w:tc>
          <w:tcPr>
            <w:tcW w:w="2815" w:type="dxa"/>
            <w:vMerge/>
            <w:vAlign w:val="center"/>
          </w:tcPr>
          <w:p w14:paraId="13A8EDC1" w14:textId="77777777" w:rsidR="00283B23" w:rsidRPr="00406245" w:rsidRDefault="00283B23" w:rsidP="00283B23"/>
        </w:tc>
        <w:tc>
          <w:tcPr>
            <w:tcW w:w="8424" w:type="dxa"/>
          </w:tcPr>
          <w:p w14:paraId="52B5B18C" w14:textId="6004F3CE" w:rsidR="00283B23" w:rsidRPr="00406245" w:rsidRDefault="00AB2297" w:rsidP="00AB2297">
            <w:pPr>
              <w:pStyle w:val="CCode"/>
            </w:pPr>
            <w:r>
              <w:t>curl</w:t>
            </w:r>
            <w:r w:rsidR="00283B23" w:rsidRPr="00406245">
              <w:t xml:space="preserve"> –v --cookie “name=arh” </w:t>
            </w:r>
            <w:hyperlink r:id="rId31" w:history="1">
              <w:r w:rsidR="00283B23" w:rsidRPr="00406245">
                <w:rPr>
                  <w:rStyle w:val="Hyperlink"/>
                </w:rPr>
                <w:t>http://httpbin.org/get</w:t>
              </w:r>
            </w:hyperlink>
          </w:p>
          <w:p w14:paraId="1F6916B0" w14:textId="77777777" w:rsidR="00283B23" w:rsidRPr="00406245" w:rsidRDefault="00283B23" w:rsidP="00283B23">
            <w:r w:rsidRPr="00406245">
              <w:rPr>
                <w:noProof/>
              </w:rPr>
              <w:drawing>
                <wp:inline distT="0" distB="0" distL="0" distR="0" wp14:anchorId="3CBC214A" wp14:editId="1855F212">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5304" cy="3227832"/>
                          </a:xfrm>
                          <a:prstGeom prst="rect">
                            <a:avLst/>
                          </a:prstGeom>
                        </pic:spPr>
                      </pic:pic>
                    </a:graphicData>
                  </a:graphic>
                </wp:inline>
              </w:drawing>
            </w:r>
          </w:p>
        </w:tc>
      </w:tr>
      <w:tr w:rsidR="00283B23" w:rsidRPr="00406245" w14:paraId="1B3C2BAB" w14:textId="77777777" w:rsidTr="00283B23">
        <w:tc>
          <w:tcPr>
            <w:tcW w:w="2815" w:type="dxa"/>
            <w:vMerge w:val="restart"/>
            <w:vAlign w:val="center"/>
          </w:tcPr>
          <w:p w14:paraId="6E5F5B7D" w14:textId="77777777" w:rsidR="00283B23" w:rsidRPr="00406245" w:rsidRDefault="00283B23" w:rsidP="00283B23">
            <w:r w:rsidRPr="00406245">
              <w:t>--cacert server_cert.pem</w:t>
            </w:r>
          </w:p>
        </w:tc>
        <w:tc>
          <w:tcPr>
            <w:tcW w:w="8424" w:type="dxa"/>
          </w:tcPr>
          <w:p w14:paraId="5B45AE4A" w14:textId="77777777" w:rsidR="00283B23" w:rsidRPr="00406245" w:rsidRDefault="00283B23" w:rsidP="00283B23">
            <w:r w:rsidRPr="00406245">
              <w:t xml:space="preserve">Verify the certificate of the https connection with the certificate.pem root ca.  In the example below, if the httpbin.pem does not match the root certificate received from httpbin.org. </w:t>
            </w:r>
          </w:p>
        </w:tc>
      </w:tr>
      <w:tr w:rsidR="00283B23" w:rsidRPr="00406245" w14:paraId="4CC232AC" w14:textId="77777777" w:rsidTr="00283B23">
        <w:tc>
          <w:tcPr>
            <w:tcW w:w="2815" w:type="dxa"/>
            <w:vMerge/>
            <w:vAlign w:val="center"/>
          </w:tcPr>
          <w:p w14:paraId="6E641057" w14:textId="77777777" w:rsidR="00283B23" w:rsidRPr="00406245" w:rsidRDefault="00283B23" w:rsidP="00283B23"/>
        </w:tc>
        <w:tc>
          <w:tcPr>
            <w:tcW w:w="8424" w:type="dxa"/>
          </w:tcPr>
          <w:p w14:paraId="0FD3D5EA" w14:textId="52C45D70" w:rsidR="00283B23" w:rsidRPr="00406245" w:rsidRDefault="00AB2297" w:rsidP="00AB2297">
            <w:pPr>
              <w:pStyle w:val="CCode"/>
            </w:pPr>
            <w:r>
              <w:t>curl</w:t>
            </w:r>
            <w:r w:rsidR="00283B23" w:rsidRPr="00406245">
              <w:t xml:space="preserve"> --cacert httpbin.pem https://httpbin.org/get</w:t>
            </w:r>
          </w:p>
        </w:tc>
      </w:tr>
      <w:tr w:rsidR="00283B23" w:rsidRPr="00406245" w14:paraId="7CEBFAB5" w14:textId="77777777" w:rsidTr="00283B23">
        <w:tc>
          <w:tcPr>
            <w:tcW w:w="2815" w:type="dxa"/>
            <w:vMerge w:val="restart"/>
            <w:vAlign w:val="center"/>
          </w:tcPr>
          <w:p w14:paraId="511EC0F5" w14:textId="77777777" w:rsidR="00283B23" w:rsidRPr="00406245" w:rsidRDefault="00283B23" w:rsidP="00283B23">
            <w:r w:rsidRPr="00406245">
              <w:t>--cert client_cert.pem</w:t>
            </w:r>
          </w:p>
        </w:tc>
        <w:tc>
          <w:tcPr>
            <w:tcW w:w="8424" w:type="dxa"/>
          </w:tcPr>
          <w:p w14:paraId="23DD53FE" w14:textId="77777777" w:rsidR="00283B23" w:rsidRPr="00406245" w:rsidRDefault="00283B23" w:rsidP="00283B23">
            <w:r w:rsidRPr="00406245">
              <w:t>Send client_cert.pem to the HTTPS server to verify the client identity</w:t>
            </w:r>
          </w:p>
        </w:tc>
      </w:tr>
      <w:tr w:rsidR="00283B23" w:rsidRPr="00406245" w14:paraId="50F06C69" w14:textId="77777777" w:rsidTr="00283B23">
        <w:tc>
          <w:tcPr>
            <w:tcW w:w="2815" w:type="dxa"/>
            <w:vMerge/>
            <w:vAlign w:val="center"/>
          </w:tcPr>
          <w:p w14:paraId="03FDDDE1" w14:textId="77777777" w:rsidR="00283B23" w:rsidRPr="00406245" w:rsidRDefault="00283B23" w:rsidP="00283B23"/>
        </w:tc>
        <w:tc>
          <w:tcPr>
            <w:tcW w:w="8424" w:type="dxa"/>
          </w:tcPr>
          <w:p w14:paraId="3D35B869" w14:textId="74C75DE2" w:rsidR="00283B23" w:rsidRPr="00406245" w:rsidRDefault="00AB2297" w:rsidP="00AB2297">
            <w:pPr>
              <w:pStyle w:val="CCode"/>
            </w:pPr>
            <w:r>
              <w:t>curl</w:t>
            </w:r>
            <w:r w:rsidR="00283B23" w:rsidRPr="00406245">
              <w:t xml:space="preserve"> --cert client_cert.pem https://httpbin.org/</w:t>
            </w:r>
          </w:p>
        </w:tc>
      </w:tr>
    </w:tbl>
    <w:p w14:paraId="57C8C5C9" w14:textId="77777777" w:rsidR="00283B23" w:rsidRDefault="00283B23" w:rsidP="00DF6D18"/>
    <w:p w14:paraId="6C46D222" w14:textId="36835A59" w:rsidR="00633C0D" w:rsidRPr="00406245" w:rsidRDefault="00633C0D" w:rsidP="00DF6D18">
      <w:r w:rsidRPr="00406245">
        <w:t xml:space="preserve">This </w:t>
      </w:r>
      <w:hyperlink r:id="rId33" w:anchor="The_HTTP_Protocol" w:history="1">
        <w:r w:rsidRPr="00406245">
          <w:rPr>
            <w:rStyle w:val="Hyperlink"/>
          </w:rPr>
          <w:t>link</w:t>
        </w:r>
      </w:hyperlink>
      <w:r w:rsidRPr="00406245">
        <w:t xml:space="preserve"> takes you to a useful tutorial using </w:t>
      </w:r>
      <w:r w:rsidR="00AB2297">
        <w:t>CURL</w:t>
      </w:r>
      <w:r w:rsidRPr="00406245">
        <w:t xml:space="preserve"> with HTTP. </w:t>
      </w:r>
    </w:p>
    <w:p w14:paraId="1CB1E8E5" w14:textId="4CAF29BE" w:rsidR="00B007E5" w:rsidRPr="00406245" w:rsidRDefault="00BD3EF6" w:rsidP="00DF6D18">
      <w:pPr>
        <w:pStyle w:val="Heading1"/>
      </w:pPr>
      <w:bookmarkStart w:id="19" w:name="_Toc492387764"/>
      <w:r w:rsidRPr="00406245">
        <w:t>Representational State Transfer (</w:t>
      </w:r>
      <w:hyperlink r:id="rId34" w:history="1">
        <w:r w:rsidRPr="00406245">
          <w:rPr>
            <w:rStyle w:val="Hyperlink"/>
          </w:rPr>
          <w:t>REST</w:t>
        </w:r>
      </w:hyperlink>
      <w:r w:rsidRPr="00406245">
        <w:t xml:space="preserve">) </w:t>
      </w:r>
      <w:r w:rsidR="00B36CA4" w:rsidRPr="00406245">
        <w:t xml:space="preserve">&amp; </w:t>
      </w:r>
      <w:r w:rsidR="00B007E5" w:rsidRPr="00406245">
        <w:t>RESTful APIs</w:t>
      </w:r>
      <w:bookmarkEnd w:id="19"/>
    </w:p>
    <w:p w14:paraId="4756F5E2" w14:textId="6BF90AA0" w:rsidR="007019EB" w:rsidRPr="00DF6D18" w:rsidRDefault="00BD3EF6" w:rsidP="00DF6D18">
      <w:r w:rsidRPr="00406245">
        <w:t xml:space="preserve">REST is a design philosophy what developed by Thomas Fielding for his </w:t>
      </w:r>
      <w:hyperlink r:id="rId35" w:history="1">
        <w:r w:rsidRPr="00406245">
          <w:rPr>
            <w:rStyle w:val="Hyperlink"/>
          </w:rPr>
          <w:t>PhD Dissertation</w:t>
        </w:r>
      </w:hyperlink>
      <w:r w:rsidRPr="00406245">
        <w:t>.  This philosophy has achieved wide acceptance on the Internet, and many people at least pay lip service to supporting it.</w:t>
      </w:r>
      <w:r w:rsidR="00AA285A" w:rsidRPr="00406245">
        <w:t xml:space="preserve">  </w:t>
      </w:r>
      <w:r w:rsidR="007019EB" w:rsidRPr="00406245">
        <w:t xml:space="preserve">In Dr. </w:t>
      </w:r>
      <w:r w:rsidR="00680B9F" w:rsidRPr="00406245">
        <w:t>Fielding’s</w:t>
      </w:r>
      <w:r w:rsidR="007019EB" w:rsidRPr="00406245">
        <w:t xml:space="preserve"> thesis he described 7 characteristics</w:t>
      </w:r>
      <w:r w:rsidR="00FF692E" w:rsidRPr="00406245">
        <w:t>, Uniform Interface, Stateless, Cacheable, Client-Server, Layered System, Code-on-deman</w:t>
      </w:r>
      <w:r w:rsidR="0088212B" w:rsidRPr="00406245">
        <w:t xml:space="preserve">d.  If you want to understand more of the </w:t>
      </w:r>
      <w:r w:rsidR="0056799C" w:rsidRPr="00406245">
        <w:t>philosophy</w:t>
      </w:r>
      <w:r w:rsidR="0088212B" w:rsidRPr="00406245">
        <w:t xml:space="preserve"> please go read </w:t>
      </w:r>
      <w:r w:rsidR="00382507">
        <w:t>his</w:t>
      </w:r>
      <w:r w:rsidR="0088212B" w:rsidRPr="00406245">
        <w:t xml:space="preserve"> thesis</w:t>
      </w:r>
      <w:r w:rsidR="0056799C" w:rsidRPr="00406245">
        <w:t xml:space="preserve"> or</w:t>
      </w:r>
      <w:r w:rsidR="00630ABF" w:rsidRPr="00406245">
        <w:t xml:space="preserve"> google “</w:t>
      </w:r>
      <w:r w:rsidR="0056799C" w:rsidRPr="00406245">
        <w:t>rest api definition” or “rest a</w:t>
      </w:r>
      <w:r w:rsidR="00CB618C" w:rsidRPr="00406245">
        <w:t>p</w:t>
      </w:r>
      <w:r w:rsidR="0056799C" w:rsidRPr="00406245">
        <w:t>i tutorial” and you will find more lunacy, militancy and religion tha</w:t>
      </w:r>
      <w:r w:rsidR="00382507">
        <w:t>n</w:t>
      </w:r>
      <w:r w:rsidR="0056799C" w:rsidRPr="00406245">
        <w:t xml:space="preserve"> you </w:t>
      </w:r>
      <w:r w:rsidR="00382507">
        <w:t>probably</w:t>
      </w:r>
      <w:r w:rsidR="0056799C" w:rsidRPr="00406245">
        <w:t xml:space="preserve"> care to read about.</w:t>
      </w:r>
    </w:p>
    <w:p w14:paraId="55AA021F" w14:textId="48F19CBD" w:rsidR="00B007E5" w:rsidRPr="00406245" w:rsidRDefault="009566F5" w:rsidP="00DF6D18">
      <w:r w:rsidRPr="00406245">
        <w:t xml:space="preserve">So </w:t>
      </w:r>
      <w:r w:rsidR="000D5180" w:rsidRPr="00406245">
        <w:t xml:space="preserve">now </w:t>
      </w:r>
      <w:r w:rsidRPr="00406245">
        <w:t xml:space="preserve">what?  </w:t>
      </w:r>
      <w:r w:rsidR="00AA285A" w:rsidRPr="00406245">
        <w:t>A RESTful API is a webserver that implements REST.  In other words</w:t>
      </w:r>
      <w:r w:rsidR="002C7876" w:rsidRPr="00406245">
        <w:t>,</w:t>
      </w:r>
      <w:r w:rsidR="00AA285A" w:rsidRPr="00406245">
        <w:t xml:space="preserve"> an HTTP Client can</w:t>
      </w:r>
      <w:r w:rsidRPr="00406245">
        <w:t xml:space="preserve"> interact with Restful </w:t>
      </w:r>
      <w:r w:rsidR="00AA285A" w:rsidRPr="00406245">
        <w:t>HTTP Server using the principals outline by REST.</w:t>
      </w:r>
      <w:r w:rsidRPr="00406245">
        <w:t xml:space="preserve">  Practically </w:t>
      </w:r>
      <w:r w:rsidR="00184A63" w:rsidRPr="00406245">
        <w:t xml:space="preserve">and most commonly </w:t>
      </w:r>
      <w:r w:rsidR="00292555" w:rsidRPr="00406245">
        <w:t>this means</w:t>
      </w:r>
      <w:r w:rsidR="00184A63" w:rsidRPr="00406245">
        <w:t>:</w:t>
      </w:r>
    </w:p>
    <w:p w14:paraId="61AE3E89" w14:textId="675082D6" w:rsidR="00184A63" w:rsidRPr="004C1AEE" w:rsidRDefault="00184A63" w:rsidP="001E01B2">
      <w:pPr>
        <w:pStyle w:val="NumList"/>
        <w:numPr>
          <w:ilvl w:val="0"/>
          <w:numId w:val="4"/>
        </w:numPr>
        <w:outlineLvl w:val="9"/>
      </w:pPr>
      <w:r w:rsidRPr="004C1AEE">
        <w:t>You send and receive JSON</w:t>
      </w:r>
      <w:r w:rsidR="007B3AD9" w:rsidRPr="004C1AEE">
        <w:t xml:space="preserve"> documents</w:t>
      </w:r>
    </w:p>
    <w:p w14:paraId="74A1F83D" w14:textId="16D99EBD" w:rsidR="00184A63" w:rsidRPr="004C1AEE" w:rsidRDefault="00184A63" w:rsidP="001E01B2">
      <w:pPr>
        <w:pStyle w:val="NumList"/>
        <w:numPr>
          <w:ilvl w:val="0"/>
          <w:numId w:val="4"/>
        </w:numPr>
      </w:pPr>
      <w:r w:rsidRPr="004C1AEE">
        <w:t xml:space="preserve">The </w:t>
      </w:r>
      <w:r w:rsidR="007B3AD9" w:rsidRPr="004C1AEE">
        <w:t xml:space="preserve">returned </w:t>
      </w:r>
      <w:r w:rsidRPr="004C1AEE">
        <w:t xml:space="preserve">HTTP </w:t>
      </w:r>
      <w:r w:rsidR="007B3AD9" w:rsidRPr="004C1AEE">
        <w:t>Server S</w:t>
      </w:r>
      <w:r w:rsidRPr="004C1AEE">
        <w:t>tatus code tells you what happened with your request</w:t>
      </w:r>
    </w:p>
    <w:p w14:paraId="57E36A83" w14:textId="50CCE333" w:rsidR="00184A63" w:rsidRPr="004C1AEE" w:rsidRDefault="00184A63" w:rsidP="001E01B2">
      <w:pPr>
        <w:pStyle w:val="NumList"/>
        <w:numPr>
          <w:ilvl w:val="0"/>
          <w:numId w:val="4"/>
        </w:numPr>
      </w:pPr>
      <w:r w:rsidRPr="004C1AEE">
        <w:t>The HTTP resources is a noun e.g.</w:t>
      </w:r>
    </w:p>
    <w:p w14:paraId="6D017707" w14:textId="4CF81C31" w:rsidR="00184A63" w:rsidRPr="004C1AEE" w:rsidRDefault="00184A63" w:rsidP="001E01B2">
      <w:pPr>
        <w:pStyle w:val="NumList"/>
        <w:numPr>
          <w:ilvl w:val="1"/>
          <w:numId w:val="4"/>
        </w:numPr>
      </w:pPr>
      <w:r w:rsidRPr="004C1AEE">
        <w:t xml:space="preserve">/companies </w:t>
      </w:r>
      <w:r w:rsidR="00680B9F" w:rsidRPr="004C1AEE">
        <w:t>return a</w:t>
      </w:r>
      <w:r w:rsidRPr="004C1AEE">
        <w:t xml:space="preserve"> list of the companies</w:t>
      </w:r>
    </w:p>
    <w:p w14:paraId="6FF2FB22" w14:textId="4D6D8E1B" w:rsidR="00184A63" w:rsidRPr="004C1AEE" w:rsidRDefault="00184A63" w:rsidP="001E01B2">
      <w:pPr>
        <w:pStyle w:val="NumList"/>
        <w:numPr>
          <w:ilvl w:val="1"/>
          <w:numId w:val="4"/>
        </w:numPr>
      </w:pPr>
      <w:r w:rsidRPr="004C1AEE">
        <w:t>/companies/cy is a list of the information about Cypress</w:t>
      </w:r>
    </w:p>
    <w:p w14:paraId="6AFFE48D" w14:textId="3BA53FA6" w:rsidR="00184A63" w:rsidRPr="004C1AEE" w:rsidRDefault="00184A63" w:rsidP="001E01B2">
      <w:pPr>
        <w:pStyle w:val="NumList"/>
        <w:numPr>
          <w:ilvl w:val="1"/>
          <w:numId w:val="4"/>
        </w:numPr>
      </w:pPr>
      <w:r w:rsidRPr="004C1AEE">
        <w:t xml:space="preserve">/companies/cy/products a list of all of </w:t>
      </w:r>
      <w:r w:rsidR="007B3AD9" w:rsidRPr="004C1AEE">
        <w:t>C</w:t>
      </w:r>
      <w:r w:rsidRPr="004C1AEE">
        <w:t>ypress products</w:t>
      </w:r>
    </w:p>
    <w:p w14:paraId="7EF190D9" w14:textId="5B3F5BFF" w:rsidR="00184A63" w:rsidRPr="004C1AEE" w:rsidRDefault="00184A63" w:rsidP="001E01B2">
      <w:pPr>
        <w:pStyle w:val="NumList"/>
        <w:numPr>
          <w:ilvl w:val="0"/>
          <w:numId w:val="4"/>
        </w:numPr>
      </w:pPr>
      <w:r w:rsidRPr="004C1AEE">
        <w:t xml:space="preserve">The HTTP </w:t>
      </w:r>
      <w:r w:rsidR="007B3AD9" w:rsidRPr="004C1AEE">
        <w:t xml:space="preserve">Client </w:t>
      </w:r>
      <w:r w:rsidRPr="004C1AEE">
        <w:t>Methods are verbs</w:t>
      </w:r>
    </w:p>
    <w:p w14:paraId="30693F58" w14:textId="6232AEE5" w:rsidR="00184A63" w:rsidRPr="004C1AEE" w:rsidRDefault="00184A63" w:rsidP="001E01B2">
      <w:pPr>
        <w:pStyle w:val="NumList"/>
        <w:numPr>
          <w:ilvl w:val="1"/>
          <w:numId w:val="4"/>
        </w:numPr>
      </w:pPr>
      <w:r w:rsidRPr="004C1AEE">
        <w:t>GET /companies/cy/products will return a JSO</w:t>
      </w:r>
      <w:r w:rsidR="007B3AD9" w:rsidRPr="004C1AEE">
        <w:t>N document with a list of all</w:t>
      </w:r>
      <w:r w:rsidRPr="004C1AEE">
        <w:t xml:space="preserve"> the products</w:t>
      </w:r>
    </w:p>
    <w:p w14:paraId="62F6F821" w14:textId="7E62BD9B" w:rsidR="00184A63" w:rsidRPr="004C1AEE" w:rsidRDefault="00184A63" w:rsidP="001E01B2">
      <w:pPr>
        <w:pStyle w:val="NumList"/>
        <w:numPr>
          <w:ilvl w:val="1"/>
          <w:numId w:val="4"/>
        </w:numPr>
      </w:pPr>
      <w:r w:rsidRPr="004C1AEE">
        <w:t>POST /companies will add a new company to the server (from the attached JSON document)</w:t>
      </w:r>
    </w:p>
    <w:p w14:paraId="02A13B0B" w14:textId="2D10CE63" w:rsidR="00184A63" w:rsidRPr="004C1AEE" w:rsidRDefault="00184A63" w:rsidP="001E01B2">
      <w:pPr>
        <w:pStyle w:val="NumList"/>
        <w:numPr>
          <w:ilvl w:val="1"/>
          <w:numId w:val="4"/>
        </w:numPr>
      </w:pPr>
      <w:r w:rsidRPr="004C1AEE">
        <w:t>DELETE /company/ftdi will delete FTDI from the list of companies.</w:t>
      </w:r>
    </w:p>
    <w:p w14:paraId="61160976" w14:textId="4D87A370" w:rsidR="00B2240E" w:rsidRPr="00406245" w:rsidRDefault="00CF74A1" w:rsidP="00DF6D18">
      <w:r w:rsidRPr="00406245">
        <w:t>It is common to use options on the resource to perform</w:t>
      </w:r>
      <w:r w:rsidR="007C080A" w:rsidRPr="00406245">
        <w:t xml:space="preserve"> e.g.</w:t>
      </w:r>
    </w:p>
    <w:p w14:paraId="24444507" w14:textId="5C4AC645" w:rsidR="00CF74A1" w:rsidRPr="004C1AEE" w:rsidRDefault="00CF74A1" w:rsidP="001E01B2">
      <w:pPr>
        <w:pStyle w:val="ListParagraph"/>
        <w:numPr>
          <w:ilvl w:val="0"/>
          <w:numId w:val="5"/>
        </w:numPr>
      </w:pPr>
      <w:r w:rsidRPr="004C1AEE">
        <w:t xml:space="preserve">Filtering </w:t>
      </w:r>
      <w:r w:rsidR="007C080A" w:rsidRPr="004C1AEE">
        <w:tab/>
      </w:r>
      <w:r w:rsidRPr="004C1AEE">
        <w:t>/companies/cy/products?type=wifi</w:t>
      </w:r>
    </w:p>
    <w:p w14:paraId="63AD9DD2" w14:textId="57CFB76F" w:rsidR="00CF74A1" w:rsidRPr="004C1AEE" w:rsidRDefault="007C080A" w:rsidP="001E01B2">
      <w:pPr>
        <w:pStyle w:val="ListParagraph"/>
        <w:numPr>
          <w:ilvl w:val="0"/>
          <w:numId w:val="5"/>
        </w:numPr>
      </w:pPr>
      <w:r w:rsidRPr="004C1AEE">
        <w:t xml:space="preserve">Pagination </w:t>
      </w:r>
      <w:r w:rsidR="00382507">
        <w:tab/>
      </w:r>
      <w:r w:rsidR="00CF74A1" w:rsidRPr="004C1AEE">
        <w:t>/companies?page=27</w:t>
      </w:r>
    </w:p>
    <w:p w14:paraId="79E1693B" w14:textId="3DB4A956" w:rsidR="00CF74A1" w:rsidRPr="004C1AEE" w:rsidRDefault="00CF74A1" w:rsidP="001E01B2">
      <w:pPr>
        <w:pStyle w:val="ListParagraph"/>
        <w:numPr>
          <w:ilvl w:val="0"/>
          <w:numId w:val="5"/>
        </w:numPr>
      </w:pPr>
      <w:r w:rsidRPr="004C1AEE">
        <w:t xml:space="preserve">Searching </w:t>
      </w:r>
      <w:r w:rsidR="007C080A" w:rsidRPr="004C1AEE">
        <w:tab/>
      </w:r>
      <w:r w:rsidRPr="004C1AEE">
        <w:t>/companies?search=Cypress</w:t>
      </w:r>
    </w:p>
    <w:p w14:paraId="184C71CF" w14:textId="70C77DD5" w:rsidR="00CF74A1" w:rsidRPr="004C1AEE" w:rsidRDefault="007C080A" w:rsidP="001E01B2">
      <w:pPr>
        <w:pStyle w:val="ListParagraph"/>
        <w:numPr>
          <w:ilvl w:val="0"/>
          <w:numId w:val="5"/>
        </w:numPr>
      </w:pPr>
      <w:r w:rsidRPr="004C1AEE">
        <w:t xml:space="preserve">Sorting </w:t>
      </w:r>
      <w:r w:rsidRPr="004C1AEE">
        <w:tab/>
      </w:r>
      <w:r w:rsidR="00CF74A1" w:rsidRPr="004C1AEE">
        <w:t>/companies?sort=rank_asc</w:t>
      </w:r>
    </w:p>
    <w:p w14:paraId="1B5F18FE" w14:textId="63D4E48C" w:rsidR="00110CE4" w:rsidRPr="000F2E84" w:rsidRDefault="00110CE4" w:rsidP="00B35DA0">
      <w:pPr>
        <w:pStyle w:val="Heading2"/>
      </w:pPr>
      <w:bookmarkStart w:id="20" w:name="_Toc492387765"/>
      <w:r w:rsidRPr="000F2E84">
        <w:t xml:space="preserve">Web </w:t>
      </w:r>
      <w:r w:rsidR="007B3AD9" w:rsidRPr="000F2E84">
        <w:t>APIs</w:t>
      </w:r>
      <w:bookmarkEnd w:id="20"/>
    </w:p>
    <w:p w14:paraId="161C5294" w14:textId="314FF774" w:rsidR="00950A53" w:rsidRPr="00406245" w:rsidRDefault="00027B1E" w:rsidP="00DF6D18">
      <w:r w:rsidRPr="00406245">
        <w:t xml:space="preserve">A Web API is a publicly available RESTful API.  </w:t>
      </w:r>
      <w:r w:rsidR="00950A53" w:rsidRPr="00406245">
        <w:t xml:space="preserve">On the Internet, there is a wild-wild-west of APIs.  Companies and people open their APIs for all the normal reasons including, profit, fame, </w:t>
      </w:r>
      <w:r w:rsidR="00950A53" w:rsidRPr="00406245">
        <w:lastRenderedPageBreak/>
        <w:t xml:space="preserve">ego, altruism etc.  </w:t>
      </w:r>
      <w:r w:rsidR="009101D2" w:rsidRPr="00406245">
        <w:t xml:space="preserve">There are a bunch of useful ones out there which you can reliably use in your projects.  </w:t>
      </w:r>
      <w:r w:rsidR="00950A53" w:rsidRPr="00406245">
        <w:t>To find APIs, some web directories have been created including:</w:t>
      </w:r>
    </w:p>
    <w:p w14:paraId="4CC260C9" w14:textId="77777777" w:rsidR="00950A53" w:rsidRPr="004C1AEE" w:rsidRDefault="00D55167" w:rsidP="001E01B2">
      <w:pPr>
        <w:pStyle w:val="ListParagraph"/>
        <w:numPr>
          <w:ilvl w:val="0"/>
          <w:numId w:val="7"/>
        </w:numPr>
      </w:pPr>
      <w:hyperlink r:id="rId36" w:history="1">
        <w:r w:rsidR="00950A53" w:rsidRPr="004C1AEE">
          <w:rPr>
            <w:rStyle w:val="Hyperlink"/>
            <w:color w:val="auto"/>
            <w:u w:val="none"/>
          </w:rPr>
          <w:t>http://www.apiforthat.com</w:t>
        </w:r>
      </w:hyperlink>
    </w:p>
    <w:p w14:paraId="35014A00" w14:textId="5807EAB1" w:rsidR="00110CE4" w:rsidRPr="004C1AEE" w:rsidRDefault="00D55167" w:rsidP="001E01B2">
      <w:pPr>
        <w:pStyle w:val="ListParagraph"/>
        <w:numPr>
          <w:ilvl w:val="0"/>
          <w:numId w:val="7"/>
        </w:numPr>
        <w:rPr>
          <w:rStyle w:val="Hyperlink"/>
          <w:color w:val="auto"/>
          <w:u w:val="none"/>
        </w:rPr>
      </w:pPr>
      <w:hyperlink r:id="rId37" w:history="1">
        <w:r w:rsidR="00110CE4" w:rsidRPr="004C1AEE">
          <w:rPr>
            <w:rStyle w:val="Hyperlink"/>
            <w:color w:val="auto"/>
            <w:u w:val="none"/>
          </w:rPr>
          <w:t>https://www.programmableweb.com/category/all/apis</w:t>
        </w:r>
      </w:hyperlink>
    </w:p>
    <w:p w14:paraId="42C379D1" w14:textId="6E894660" w:rsidR="00950A53" w:rsidRPr="004C1AEE" w:rsidRDefault="00950A53" w:rsidP="001E01B2">
      <w:pPr>
        <w:pStyle w:val="ListParagraph"/>
        <w:numPr>
          <w:ilvl w:val="0"/>
          <w:numId w:val="7"/>
        </w:numPr>
      </w:pPr>
      <w:r w:rsidRPr="004C1AEE">
        <w:t>https://github.com/APIs-guru/openapi-directory</w:t>
      </w:r>
    </w:p>
    <w:p w14:paraId="71AABCC5" w14:textId="6216D873" w:rsidR="00110CE4" w:rsidRPr="00406245" w:rsidRDefault="00950A53" w:rsidP="00DF6D18">
      <w:r w:rsidRPr="00406245">
        <w:t>A few that might be useful include</w:t>
      </w:r>
    </w:p>
    <w:p w14:paraId="736BF10B" w14:textId="44BAD024" w:rsidR="00950A53" w:rsidRPr="004C1AEE" w:rsidRDefault="00950A53" w:rsidP="001E01B2">
      <w:pPr>
        <w:pStyle w:val="ListParagraph"/>
        <w:numPr>
          <w:ilvl w:val="0"/>
          <w:numId w:val="8"/>
        </w:numPr>
        <w:rPr>
          <w:rStyle w:val="Hyperlink"/>
          <w:color w:val="auto"/>
          <w:u w:val="none"/>
        </w:rPr>
      </w:pPr>
      <w:r w:rsidRPr="004C1AEE">
        <w:t xml:space="preserve">Weather - </w:t>
      </w:r>
      <w:hyperlink r:id="rId38" w:history="1">
        <w:r w:rsidR="00D7774C" w:rsidRPr="004C1AEE">
          <w:rPr>
            <w:rStyle w:val="Hyperlink"/>
            <w:color w:val="auto"/>
            <w:u w:val="none"/>
          </w:rPr>
          <w:t>https://www.wunderground.com/weather/api</w:t>
        </w:r>
      </w:hyperlink>
    </w:p>
    <w:p w14:paraId="14C20697" w14:textId="3001665F" w:rsidR="007C57D6" w:rsidRPr="004C1AEE" w:rsidRDefault="00950A53" w:rsidP="001E01B2">
      <w:pPr>
        <w:pStyle w:val="ListParagraph"/>
        <w:numPr>
          <w:ilvl w:val="0"/>
          <w:numId w:val="8"/>
        </w:numPr>
      </w:pPr>
      <w:r w:rsidRPr="004C1AEE">
        <w:t>T</w:t>
      </w:r>
      <w:r w:rsidR="007C57D6" w:rsidRPr="004C1AEE">
        <w:t>witter</w:t>
      </w:r>
      <w:r w:rsidRPr="004C1AEE">
        <w:t xml:space="preserve"> -</w:t>
      </w:r>
      <w:r w:rsidR="00726034" w:rsidRPr="004C1AEE">
        <w:t xml:space="preserve"> https://dev.twitter.com/overview/api</w:t>
      </w:r>
    </w:p>
    <w:p w14:paraId="0E51BD30" w14:textId="2EE0CB27" w:rsidR="007C57D6" w:rsidRDefault="00950A53" w:rsidP="001E01B2">
      <w:pPr>
        <w:pStyle w:val="ListParagraph"/>
        <w:numPr>
          <w:ilvl w:val="0"/>
          <w:numId w:val="8"/>
        </w:numPr>
        <w:rPr>
          <w:rStyle w:val="Hyperlink"/>
          <w:color w:val="auto"/>
          <w:u w:val="none"/>
        </w:rPr>
      </w:pPr>
      <w:r w:rsidRPr="004C1AEE">
        <w:t xml:space="preserve">Google Translate - </w:t>
      </w:r>
      <w:hyperlink r:id="rId39" w:history="1">
        <w:r w:rsidR="007C57D6" w:rsidRPr="004C1AEE">
          <w:rPr>
            <w:rStyle w:val="Hyperlink"/>
            <w:color w:val="auto"/>
            <w:u w:val="none"/>
          </w:rPr>
          <w:t>https://cloud.google.com/translate/docs/translating-text</w:t>
        </w:r>
      </w:hyperlink>
    </w:p>
    <w:p w14:paraId="11DCB0C9" w14:textId="77777777" w:rsidR="00533AB8" w:rsidRPr="00406245" w:rsidRDefault="00533AB8" w:rsidP="00533AB8">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5A76C9D6" w14:textId="77777777" w:rsidR="00533AB8" w:rsidRPr="004C1AEE" w:rsidRDefault="00533AB8" w:rsidP="00533AB8">
      <w:pPr>
        <w:pStyle w:val="ListParagraph"/>
        <w:numPr>
          <w:ilvl w:val="0"/>
          <w:numId w:val="6"/>
        </w:numPr>
      </w:pPr>
      <w:r w:rsidRPr="004C1AEE">
        <w:t>HTTP option</w:t>
      </w:r>
      <w:r w:rsidRPr="004C1AEE">
        <w:tab/>
        <w:t>/blah/foo/bar?apikey=1234abcd</w:t>
      </w:r>
    </w:p>
    <w:p w14:paraId="1A2A0723" w14:textId="77777777" w:rsidR="00533AB8" w:rsidRPr="004C1AEE" w:rsidRDefault="00533AB8" w:rsidP="00533AB8">
      <w:pPr>
        <w:pStyle w:val="ListParagraph"/>
        <w:numPr>
          <w:ilvl w:val="0"/>
          <w:numId w:val="6"/>
        </w:numPr>
      </w:pPr>
      <w:r w:rsidRPr="004C1AEE">
        <w:t>HTTP header</w:t>
      </w:r>
      <w:r w:rsidRPr="004C1AEE">
        <w:tab/>
        <w:t>“X-myapikey: 1234abcd”</w:t>
      </w:r>
    </w:p>
    <w:p w14:paraId="4934BB38" w14:textId="72EA1954" w:rsidR="000A7893" w:rsidRPr="00406245" w:rsidRDefault="00027B1E" w:rsidP="00DF6D18">
      <w:pPr>
        <w:pStyle w:val="Heading1"/>
      </w:pPr>
      <w:bookmarkStart w:id="21" w:name="_Toc492387766"/>
      <w:r w:rsidRPr="00406245">
        <w:t>WICED HTTP 1.1 Client Library</w:t>
      </w:r>
      <w:bookmarkEnd w:id="21"/>
    </w:p>
    <w:p w14:paraId="1DDDF2D2" w14:textId="567FF497" w:rsidR="0047091C" w:rsidRDefault="0047091C" w:rsidP="00DF6D18">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67D9353B" w14:textId="05D7394C" w:rsidR="007C57D6" w:rsidRPr="00406245" w:rsidRDefault="00027B1E" w:rsidP="00DF6D18">
      <w:r w:rsidRPr="00406245">
        <w:t xml:space="preserve">The WICED SDK </w:t>
      </w:r>
      <w:r w:rsidR="0047091C">
        <w:t xml:space="preserve">has </w:t>
      </w:r>
      <w:r w:rsidRPr="00406245">
        <w:t>several built-in</w:t>
      </w:r>
      <w:r w:rsidR="000157C9" w:rsidRPr="00406245">
        <w:t xml:space="preserve"> HTTP libraries including protocols/HTTP_Client provides support for HTTP 1.1 Clients.  You can find the documentation for this library under “Components</w:t>
      </w:r>
      <w:r w:rsidR="000157C9" w:rsidRPr="00406245">
        <w:sym w:font="Wingdings" w:char="F0E0"/>
      </w:r>
      <w:r w:rsidR="000157C9" w:rsidRPr="00406245">
        <w:t xml:space="preserve"> IP Communication </w:t>
      </w:r>
      <w:r w:rsidR="000157C9" w:rsidRPr="00406245">
        <w:sym w:font="Wingdings" w:char="F0E0"/>
      </w:r>
      <w:r w:rsidR="000157C9" w:rsidRPr="00406245">
        <w:t xml:space="preserve"> HTTP </w:t>
      </w:r>
      <w:r w:rsidR="000157C9" w:rsidRPr="00406245">
        <w:sym w:font="Wingdings" w:char="F0E0"/>
      </w:r>
      <w:r w:rsidR="000157C9" w:rsidRPr="00406245">
        <w:t xml:space="preserve"> HTTP Client”.  This library supports both HTTP and HTTPS. </w:t>
      </w:r>
    </w:p>
    <w:p w14:paraId="1D0E27D9" w14:textId="78E43993" w:rsidR="000157C9" w:rsidRPr="00406245" w:rsidRDefault="000157C9" w:rsidP="00DF6D18">
      <w:r w:rsidRPr="00406245">
        <w:t>To make the HTTP_Client library work you:</w:t>
      </w:r>
    </w:p>
    <w:p w14:paraId="431B7477" w14:textId="053D3B58" w:rsidR="000157C9" w:rsidRPr="004C1AEE" w:rsidRDefault="000157C9" w:rsidP="001E01B2">
      <w:pPr>
        <w:pStyle w:val="ListParagraph"/>
        <w:numPr>
          <w:ilvl w:val="0"/>
          <w:numId w:val="9"/>
        </w:numPr>
        <w:tabs>
          <w:tab w:val="left" w:pos="5850"/>
        </w:tabs>
      </w:pPr>
      <w:r w:rsidRPr="004C1AEE">
        <w:t>Initialize the http client</w:t>
      </w:r>
      <w:r w:rsidR="00C05D66" w:rsidRPr="004C1AEE">
        <w:tab/>
        <w:t>http_client_init</w:t>
      </w:r>
    </w:p>
    <w:p w14:paraId="1B63D114" w14:textId="191A4F9A" w:rsidR="000157C9" w:rsidRPr="004C1AEE" w:rsidRDefault="000157C9" w:rsidP="001E01B2">
      <w:pPr>
        <w:pStyle w:val="ListParagraph"/>
        <w:numPr>
          <w:ilvl w:val="0"/>
          <w:numId w:val="9"/>
        </w:numPr>
        <w:tabs>
          <w:tab w:val="left" w:pos="5850"/>
        </w:tabs>
      </w:pPr>
      <w:r w:rsidRPr="004C1AEE">
        <w:t>Optionally initialize the client identity</w:t>
      </w:r>
      <w:r w:rsidR="00C05D66" w:rsidRPr="004C1AEE">
        <w:tab/>
        <w:t>wiced_tls_identity</w:t>
      </w:r>
    </w:p>
    <w:p w14:paraId="5F589AF2" w14:textId="504C2A13" w:rsidR="000157C9" w:rsidRPr="004C1AEE" w:rsidRDefault="000157C9" w:rsidP="001E01B2">
      <w:pPr>
        <w:pStyle w:val="ListParagraph"/>
        <w:numPr>
          <w:ilvl w:val="0"/>
          <w:numId w:val="9"/>
        </w:numPr>
        <w:tabs>
          <w:tab w:val="left" w:pos="5850"/>
        </w:tabs>
      </w:pPr>
      <w:r w:rsidRPr="004C1AEE">
        <w:t>Optionally configure the TLS properties</w:t>
      </w:r>
      <w:r w:rsidR="006C1488" w:rsidRPr="004C1AEE">
        <w:tab/>
        <w:t>http_client_configuration_info_t</w:t>
      </w:r>
    </w:p>
    <w:p w14:paraId="1E7E5334" w14:textId="216C7601" w:rsidR="000157C9" w:rsidRPr="004C1AEE" w:rsidRDefault="000157C9" w:rsidP="001E01B2">
      <w:pPr>
        <w:pStyle w:val="ListParagraph"/>
        <w:numPr>
          <w:ilvl w:val="0"/>
          <w:numId w:val="9"/>
        </w:numPr>
        <w:tabs>
          <w:tab w:val="left" w:pos="5850"/>
        </w:tabs>
      </w:pPr>
      <w:r w:rsidRPr="004C1AEE">
        <w:t xml:space="preserve">Optionally initialize the </w:t>
      </w:r>
      <w:r w:rsidR="00C05D66" w:rsidRPr="004C1AEE">
        <w:t>HTTP Server root cert</w:t>
      </w:r>
      <w:r w:rsidRPr="004C1AEE">
        <w:t xml:space="preserve"> </w:t>
      </w:r>
      <w:r w:rsidR="00C05D66" w:rsidRPr="004C1AEE">
        <w:tab/>
        <w:t>wiced_tls_init_root_ca_certificates</w:t>
      </w:r>
    </w:p>
    <w:p w14:paraId="26159D10" w14:textId="32BC001F" w:rsidR="000157C9" w:rsidRPr="004C1AEE" w:rsidRDefault="000157C9" w:rsidP="001E01B2">
      <w:pPr>
        <w:pStyle w:val="ListParagraph"/>
        <w:numPr>
          <w:ilvl w:val="0"/>
          <w:numId w:val="9"/>
        </w:numPr>
        <w:tabs>
          <w:tab w:val="left" w:pos="5850"/>
        </w:tabs>
      </w:pPr>
      <w:r w:rsidRPr="004C1AEE">
        <w:t>Make a connection to the HTTP server</w:t>
      </w:r>
      <w:r w:rsidR="00C05D66" w:rsidRPr="004C1AEE">
        <w:tab/>
        <w:t>http_client_connect</w:t>
      </w:r>
    </w:p>
    <w:p w14:paraId="6D19FD82" w14:textId="2B94121A" w:rsidR="000157C9" w:rsidRPr="004C1AEE" w:rsidRDefault="000157C9" w:rsidP="001E01B2">
      <w:pPr>
        <w:pStyle w:val="ListParagraph"/>
        <w:numPr>
          <w:ilvl w:val="0"/>
          <w:numId w:val="9"/>
        </w:numPr>
        <w:tabs>
          <w:tab w:val="left" w:pos="5850"/>
        </w:tabs>
      </w:pPr>
      <w:r w:rsidRPr="004C1AEE">
        <w:t>Initialize the HTTP request</w:t>
      </w:r>
      <w:r w:rsidR="00C05D66" w:rsidRPr="004C1AEE">
        <w:tab/>
        <w:t>http_request_init</w:t>
      </w:r>
    </w:p>
    <w:p w14:paraId="616E6389" w14:textId="06B60F28" w:rsidR="000157C9" w:rsidRPr="004C1AEE" w:rsidRDefault="008A1B9A" w:rsidP="001E01B2">
      <w:pPr>
        <w:pStyle w:val="ListParagraph"/>
        <w:numPr>
          <w:ilvl w:val="0"/>
          <w:numId w:val="9"/>
        </w:numPr>
        <w:tabs>
          <w:tab w:val="left" w:pos="5850"/>
        </w:tabs>
      </w:pPr>
      <w:r>
        <w:t>Optionally i</w:t>
      </w:r>
      <w:r w:rsidR="000157C9" w:rsidRPr="004C1AEE">
        <w:t xml:space="preserve">nitialize </w:t>
      </w:r>
      <w:r w:rsidR="00F753E6" w:rsidRPr="004C1AEE">
        <w:t>an array of</w:t>
      </w:r>
      <w:r w:rsidR="000157C9" w:rsidRPr="004C1AEE">
        <w:t xml:space="preserve"> HTTP headers </w:t>
      </w:r>
      <w:r w:rsidR="00F753E6" w:rsidRPr="004C1AEE">
        <w:tab/>
        <w:t>http_header_field_t[]</w:t>
      </w:r>
    </w:p>
    <w:p w14:paraId="54C4C26E" w14:textId="6CAD2B86" w:rsidR="000157C9" w:rsidRPr="004C1AEE" w:rsidRDefault="008A1B9A" w:rsidP="001E01B2">
      <w:pPr>
        <w:pStyle w:val="ListParagraph"/>
        <w:numPr>
          <w:ilvl w:val="0"/>
          <w:numId w:val="9"/>
        </w:numPr>
        <w:tabs>
          <w:tab w:val="left" w:pos="5850"/>
        </w:tabs>
      </w:pPr>
      <w:r>
        <w:t>Optionally w</w:t>
      </w:r>
      <w:r w:rsidR="000157C9" w:rsidRPr="004C1AEE">
        <w:t>rite the headers</w:t>
      </w:r>
      <w:r w:rsidR="00C05D66" w:rsidRPr="004C1AEE">
        <w:tab/>
        <w:t>http_request_write_header</w:t>
      </w:r>
    </w:p>
    <w:p w14:paraId="08866C0A" w14:textId="6F56CDD3" w:rsidR="000157C9" w:rsidRPr="004C1AEE" w:rsidRDefault="008A1B9A" w:rsidP="001E01B2">
      <w:pPr>
        <w:pStyle w:val="ListParagraph"/>
        <w:numPr>
          <w:ilvl w:val="0"/>
          <w:numId w:val="9"/>
        </w:numPr>
        <w:tabs>
          <w:tab w:val="left" w:pos="5850"/>
        </w:tabs>
      </w:pPr>
      <w:r>
        <w:t>Optionally w</w:t>
      </w:r>
      <w:r w:rsidR="000157C9" w:rsidRPr="004C1AEE">
        <w:t>rite the end (the blank line “/r/n”)</w:t>
      </w:r>
      <w:r w:rsidR="00C05D66" w:rsidRPr="004C1AEE">
        <w:tab/>
        <w:t>http_request_write_end_header</w:t>
      </w:r>
    </w:p>
    <w:p w14:paraId="00B1EC47" w14:textId="7DD78507" w:rsidR="00C05D66" w:rsidRPr="004C1AEE" w:rsidRDefault="004566FB" w:rsidP="001E01B2">
      <w:pPr>
        <w:pStyle w:val="ListParagraph"/>
        <w:numPr>
          <w:ilvl w:val="0"/>
          <w:numId w:val="9"/>
        </w:numPr>
        <w:tabs>
          <w:tab w:val="left" w:pos="5850"/>
        </w:tabs>
      </w:pPr>
      <w:r w:rsidRPr="004C1AEE">
        <w:t>Optionally</w:t>
      </w:r>
      <w:r w:rsidR="00C05D66" w:rsidRPr="004C1AEE">
        <w:t xml:space="preserve"> write the </w:t>
      </w:r>
      <w:r w:rsidR="008A1B9A">
        <w:t>content body</w:t>
      </w:r>
      <w:r w:rsidR="00C05D66" w:rsidRPr="004C1AEE">
        <w:tab/>
        <w:t>http_request_write</w:t>
      </w:r>
    </w:p>
    <w:p w14:paraId="660E968C" w14:textId="0F96F228" w:rsidR="00C05D66" w:rsidRPr="004C1AEE" w:rsidRDefault="00C05D66" w:rsidP="001E01B2">
      <w:pPr>
        <w:pStyle w:val="ListParagraph"/>
        <w:numPr>
          <w:ilvl w:val="0"/>
          <w:numId w:val="9"/>
        </w:numPr>
        <w:tabs>
          <w:tab w:val="left" w:pos="5850"/>
        </w:tabs>
      </w:pPr>
      <w:r w:rsidRPr="004C1AEE">
        <w:t>Flush the writes</w:t>
      </w:r>
      <w:r w:rsidRPr="004C1AEE">
        <w:tab/>
        <w:t>http_request_flush</w:t>
      </w:r>
    </w:p>
    <w:p w14:paraId="4E81C3B0" w14:textId="1E9E4FDC" w:rsidR="003D14E0" w:rsidRPr="00406245" w:rsidRDefault="00C05D66" w:rsidP="00DF6D18">
      <w:r w:rsidRPr="00406245">
        <w:lastRenderedPageBreak/>
        <w:t xml:space="preserve">Then you wait for the callback.  In the </w:t>
      </w:r>
      <w:r w:rsidR="004566FB" w:rsidRPr="00406245">
        <w:t xml:space="preserve">callback </w:t>
      </w:r>
      <w:r w:rsidR="00FE4AEA" w:rsidRPr="00406245">
        <w:t xml:space="preserve">function </w:t>
      </w:r>
      <w:r w:rsidR="004566FB" w:rsidRPr="00406245">
        <w:t>(</w:t>
      </w:r>
      <w:r w:rsidR="00E316DF" w:rsidRPr="00406245">
        <w:t xml:space="preserve">which your </w:t>
      </w:r>
      <w:r w:rsidR="004566FB" w:rsidRPr="00406245">
        <w:t>registered</w:t>
      </w:r>
      <w:r w:rsidR="00E316DF" w:rsidRPr="00406245">
        <w:t xml:space="preserve"> when you created the client) </w:t>
      </w:r>
      <w:r w:rsidR="003D14E0" w:rsidRPr="00406245">
        <w:t xml:space="preserve">you will get the </w:t>
      </w:r>
      <w:r w:rsidR="00696519" w:rsidRPr="00406245">
        <w:t xml:space="preserve">arguments, </w:t>
      </w:r>
      <w:r w:rsidR="003D14E0" w:rsidRPr="00406245">
        <w:t xml:space="preserve">http_client_t *, </w:t>
      </w:r>
      <w:r w:rsidR="004566FB" w:rsidRPr="00406245">
        <w:t>http_event_t</w:t>
      </w:r>
      <w:r w:rsidR="003D14E0" w:rsidRPr="00406245">
        <w:t xml:space="preserve"> and http_</w:t>
      </w:r>
      <w:r w:rsidR="00E316DF" w:rsidRPr="00406245">
        <w:t>response</w:t>
      </w:r>
      <w:r w:rsidR="003D14E0" w:rsidRPr="00406245">
        <w:t>_t.</w:t>
      </w:r>
    </w:p>
    <w:p w14:paraId="55C68F43" w14:textId="21768F4E" w:rsidR="003D14E0" w:rsidRPr="00406245" w:rsidRDefault="003D14E0" w:rsidP="00DF6D18">
      <w:r w:rsidRPr="005131C6">
        <w:rPr>
          <w:b/>
        </w:rPr>
        <w:t>http_client_t</w:t>
      </w:r>
      <w:r w:rsidR="005131C6">
        <w:t xml:space="preserve">: </w:t>
      </w:r>
      <w:r w:rsidR="00696519" w:rsidRPr="00406245">
        <w:t>The same</w:t>
      </w:r>
      <w:r w:rsidR="00FE4AEA" w:rsidRPr="00406245">
        <w:t xml:space="preserve"> call</w:t>
      </w:r>
      <w:r w:rsidRPr="00406245">
        <w:t xml:space="preserve">back </w:t>
      </w:r>
      <w:r w:rsidR="00FE4AEA" w:rsidRPr="00406245">
        <w:t xml:space="preserve">function </w:t>
      </w:r>
      <w:r w:rsidRPr="00406245">
        <w:t xml:space="preserve">can be used </w:t>
      </w:r>
      <w:r w:rsidR="00696519" w:rsidRPr="00406245">
        <w:t>to process requests from</w:t>
      </w:r>
      <w:r w:rsidRPr="00406245">
        <w:t xml:space="preserve"> multiple http_client_t, so when the</w:t>
      </w:r>
      <w:r w:rsidR="00696519" w:rsidRPr="00406245">
        <w:t xml:space="preserve"> callback runs, the callback</w:t>
      </w:r>
      <w:r w:rsidRPr="00406245">
        <w:t xml:space="preserve"> will tell you which http_client_t is calling you back.</w:t>
      </w:r>
    </w:p>
    <w:p w14:paraId="4AFD72B9" w14:textId="27D1F27D" w:rsidR="00F753E6" w:rsidRPr="00406245" w:rsidRDefault="003D14E0" w:rsidP="00DF6D18">
      <w:r w:rsidRPr="005131C6">
        <w:rPr>
          <w:b/>
          <w:u w:val="single"/>
        </w:rPr>
        <w:t>http_event_t</w:t>
      </w:r>
      <w:r w:rsidR="005131C6">
        <w:t xml:space="preserve">: </w:t>
      </w:r>
      <w:r w:rsidR="00FE4AEA" w:rsidRPr="00406245">
        <w:t xml:space="preserve">The </w:t>
      </w:r>
      <w:r w:rsidR="00F753E6" w:rsidRPr="00406245">
        <w:t>http_</w:t>
      </w:r>
      <w:r w:rsidR="00FE4AEA" w:rsidRPr="00406245">
        <w:t>event</w:t>
      </w:r>
      <w:r w:rsidR="00F753E6" w:rsidRPr="00406245">
        <w:t>_t</w:t>
      </w:r>
      <w:r w:rsidR="00FE4AEA" w:rsidRPr="00406245">
        <w:t xml:space="preserve"> is an enum</w:t>
      </w:r>
      <w:r w:rsidR="00F753E6" w:rsidRPr="00406245">
        <w:t>erated datatype</w:t>
      </w:r>
      <w:r w:rsidR="00FE4AEA" w:rsidRPr="00406245">
        <w:t xml:space="preserve"> of</w:t>
      </w:r>
      <w:r w:rsidR="00F753E6" w:rsidRPr="00406245">
        <w:t xml:space="preserve"> the following events:</w:t>
      </w:r>
    </w:p>
    <w:p w14:paraId="15B4C9D6" w14:textId="62CDC044" w:rsidR="00F753E6" w:rsidRPr="004C1AEE" w:rsidRDefault="00FE4AEA" w:rsidP="001E01B2">
      <w:pPr>
        <w:pStyle w:val="ListParagraph"/>
        <w:numPr>
          <w:ilvl w:val="0"/>
          <w:numId w:val="10"/>
        </w:numPr>
      </w:pPr>
      <w:r w:rsidRPr="004C1AEE">
        <w:t>HTTP_CONNECTED</w:t>
      </w:r>
      <w:r w:rsidR="00F753E6" w:rsidRPr="004C1AEE">
        <w:tab/>
        <w:t>Notification of successful connection including TLS</w:t>
      </w:r>
    </w:p>
    <w:p w14:paraId="1607F604" w14:textId="03BFAE39" w:rsidR="00F753E6" w:rsidRPr="004C1AEE" w:rsidRDefault="00FE4AEA" w:rsidP="001E01B2">
      <w:pPr>
        <w:pStyle w:val="ListParagraph"/>
        <w:numPr>
          <w:ilvl w:val="0"/>
          <w:numId w:val="10"/>
        </w:numPr>
      </w:pPr>
      <w:r w:rsidRPr="004C1AEE">
        <w:t>HTTP_DISCONNECTED</w:t>
      </w:r>
      <w:r w:rsidR="00F753E6" w:rsidRPr="004C1AEE">
        <w:tab/>
        <w:t>Perform error recovery or cleanup</w:t>
      </w:r>
    </w:p>
    <w:p w14:paraId="42015F83" w14:textId="67B81FE2" w:rsidR="00F753E6" w:rsidRPr="004C1AEE" w:rsidRDefault="00FE4AEA" w:rsidP="001E01B2">
      <w:pPr>
        <w:pStyle w:val="ListParagraph"/>
        <w:numPr>
          <w:ilvl w:val="0"/>
          <w:numId w:val="10"/>
        </w:numPr>
      </w:pPr>
      <w:r w:rsidRPr="004C1AEE">
        <w:t>HTTP_NOEVENT</w:t>
      </w:r>
      <w:r w:rsidR="00F753E6" w:rsidRPr="004C1AEE">
        <w:tab/>
        <w:t>Nothing</w:t>
      </w:r>
    </w:p>
    <w:p w14:paraId="367F5106" w14:textId="424838CE" w:rsidR="00FE4AEA" w:rsidRPr="004C1AEE" w:rsidRDefault="00FE4AEA" w:rsidP="001E01B2">
      <w:pPr>
        <w:pStyle w:val="ListParagraph"/>
        <w:numPr>
          <w:ilvl w:val="0"/>
          <w:numId w:val="10"/>
        </w:numPr>
      </w:pPr>
      <w:r w:rsidRPr="004C1AEE">
        <w:t>HTTP_DATA_RECEIVED</w:t>
      </w:r>
      <w:r w:rsidR="00F753E6" w:rsidRPr="004C1AEE">
        <w:tab/>
        <w:t>Process the http_response_t</w:t>
      </w:r>
    </w:p>
    <w:p w14:paraId="30C15F02" w14:textId="25BAEBC4" w:rsidR="003D14E0" w:rsidRPr="00406245" w:rsidRDefault="003D14E0" w:rsidP="00DF6D18">
      <w:r w:rsidRPr="005131C6">
        <w:rPr>
          <w:b/>
          <w:u w:val="single"/>
        </w:rPr>
        <w:t>http_response_t</w:t>
      </w:r>
      <w:r w:rsidRPr="00406245">
        <w:t xml:space="preserve"> </w:t>
      </w:r>
      <w:r w:rsidR="005131C6">
        <w:t xml:space="preserve"> </w:t>
      </w:r>
      <w:r w:rsidR="00F753E6" w:rsidRPr="00406245">
        <w:t xml:space="preserve">For every http_request_t there WICED automatically creates a http_response_t.  </w:t>
      </w:r>
      <w:r w:rsidR="007C44CA" w:rsidRPr="00406245">
        <w:t>The response is a structure:</w:t>
      </w:r>
    </w:p>
    <w:p w14:paraId="5DF6C37D" w14:textId="44B78A5A" w:rsidR="007C44CA" w:rsidRPr="00406245" w:rsidRDefault="007C44CA" w:rsidP="00DF6D18">
      <w:r w:rsidRPr="00406245">
        <w:rPr>
          <w:noProof/>
        </w:rPr>
        <w:drawing>
          <wp:inline distT="0" distB="0" distL="0" distR="0" wp14:anchorId="50437636" wp14:editId="2D0EC12F">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1870"/>
                    </a:xfrm>
                    <a:prstGeom prst="rect">
                      <a:avLst/>
                    </a:prstGeom>
                  </pic:spPr>
                </pic:pic>
              </a:graphicData>
            </a:graphic>
          </wp:inline>
        </w:drawing>
      </w:r>
    </w:p>
    <w:p w14:paraId="2A15EDAF" w14:textId="5C65F232" w:rsidR="007C44CA" w:rsidRPr="00406245" w:rsidRDefault="007C44CA" w:rsidP="00DF6D18">
      <w:r w:rsidRPr="00406245">
        <w:t xml:space="preserve">The WICED SDK provides you with a function called http_parse_header which will search through the HTTP </w:t>
      </w:r>
      <w:r w:rsidR="009528A5" w:rsidRPr="00406245">
        <w:t>h</w:t>
      </w:r>
      <w:r w:rsidRPr="00406245">
        <w:t>eader</w:t>
      </w:r>
      <w:r w:rsidR="009528A5" w:rsidRPr="00406245">
        <w:t xml:space="preserve"> which is an array of bytes and w</w:t>
      </w:r>
      <w:r w:rsidRPr="00406245">
        <w:t xml:space="preserve">ill find </w:t>
      </w:r>
      <w:r w:rsidR="00283B23" w:rsidRPr="00406245">
        <w:t>all</w:t>
      </w:r>
      <w:r w:rsidRPr="00406245">
        <w:t xml:space="preserve"> the </w:t>
      </w:r>
      <w:r w:rsidR="009528A5" w:rsidRPr="00406245">
        <w:t>headers that you tell it to look for and parse the values.</w:t>
      </w:r>
    </w:p>
    <w:p w14:paraId="1367523F" w14:textId="55FEFD79" w:rsidR="009528A5" w:rsidRPr="00406245" w:rsidRDefault="009528A5" w:rsidP="00DF6D18">
      <w:r w:rsidRPr="00406245">
        <w:t>The structure ha</w:t>
      </w:r>
      <w:r w:rsidR="00283B23">
        <w:t>s a pointer to the payload and the</w:t>
      </w:r>
      <w:r w:rsidRPr="00406245">
        <w:t xml:space="preserve"> number of bytes.  You are responsible for parsing (or whatever) that data.  Don’t forget the WICED cJSON library may help you.</w:t>
      </w:r>
    </w:p>
    <w:p w14:paraId="3CFE3D56" w14:textId="17251DDD" w:rsidR="009528A5" w:rsidRPr="00406245" w:rsidRDefault="00283B23" w:rsidP="00DF6D18">
      <w:r w:rsidRPr="00406245">
        <w:t>All</w:t>
      </w:r>
      <w:r w:rsidR="009528A5" w:rsidRPr="00406245">
        <w:t xml:space="preserve"> this data is freed when you call wiced_request</w:t>
      </w:r>
      <w:r w:rsidR="00696519" w:rsidRPr="00406245">
        <w:t>_deinit.</w:t>
      </w:r>
    </w:p>
    <w:p w14:paraId="30970C49" w14:textId="77777777" w:rsidR="00B62221" w:rsidRDefault="00B62221" w:rsidP="00DF6D18">
      <w:pPr>
        <w:pStyle w:val="Heading1"/>
      </w:pPr>
      <w:bookmarkStart w:id="22" w:name="_Toc492387767"/>
      <w:r w:rsidRPr="00406245">
        <w:t>Httpbin.org</w:t>
      </w:r>
      <w:bookmarkEnd w:id="22"/>
    </w:p>
    <w:p w14:paraId="781AC4D5" w14:textId="05D09BDD" w:rsidR="007B2653" w:rsidRDefault="007B2653" w:rsidP="007B2653">
      <w:r>
        <w:t>Httpbin.org is a website that was put up to help people test their HTTP request (and HTTPS).  You can send PUT, POST, GET etc. and it will respond in kind with something simple, often in JSON format to “echo” you what you sent.</w:t>
      </w:r>
    </w:p>
    <w:p w14:paraId="56B30BBE" w14:textId="41C954FC" w:rsidR="00C64A5F" w:rsidRDefault="00C64A5F" w:rsidP="007B2653">
      <w:r>
        <w:t xml:space="preserve">You can build HTTP requests in </w:t>
      </w:r>
      <w:r w:rsidR="00AB2297">
        <w:t>CURL</w:t>
      </w:r>
      <w:r>
        <w:t xml:space="preserve"> to test your ideas about to interact with different HTTP endpoints.  You could, for example, go to </w:t>
      </w:r>
      <w:hyperlink r:id="rId41" w:history="1">
        <w:r w:rsidRPr="00AC7B67">
          <w:rPr>
            <w:rStyle w:val="Hyperlink"/>
          </w:rPr>
          <w:t>http://httpbin.org/get</w:t>
        </w:r>
      </w:hyperlink>
      <w:r>
        <w:t xml:space="preserve"> in your browser and it will return:</w:t>
      </w:r>
    </w:p>
    <w:p w14:paraId="29953FC8" w14:textId="763108BF" w:rsidR="00C64A5F" w:rsidRDefault="00C64A5F" w:rsidP="007B2653">
      <w:r w:rsidRPr="00C64A5F">
        <w:rPr>
          <w:noProof/>
        </w:rPr>
        <w:lastRenderedPageBreak/>
        <w:drawing>
          <wp:inline distT="0" distB="0" distL="0" distR="0" wp14:anchorId="52297921" wp14:editId="5780043D">
            <wp:extent cx="5943600" cy="2729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230"/>
                    </a:xfrm>
                    <a:prstGeom prst="rect">
                      <a:avLst/>
                    </a:prstGeom>
                  </pic:spPr>
                </pic:pic>
              </a:graphicData>
            </a:graphic>
          </wp:inline>
        </w:drawing>
      </w:r>
    </w:p>
    <w:p w14:paraId="45545825" w14:textId="2760E0A4" w:rsidR="00C64A5F" w:rsidRDefault="00C64A5F" w:rsidP="00C64A5F">
      <w:pPr>
        <w:keepNext/>
      </w:pPr>
      <w:r>
        <w:lastRenderedPageBreak/>
        <w:t>There are a bunch of endpoints including:</w:t>
      </w:r>
    </w:p>
    <w:p w14:paraId="2EF81513" w14:textId="7D1B90D9" w:rsidR="007B2653" w:rsidRPr="007B2653" w:rsidRDefault="0015653A" w:rsidP="007B2653">
      <w:r w:rsidRPr="0015653A">
        <w:rPr>
          <w:noProof/>
        </w:rPr>
        <w:drawing>
          <wp:inline distT="0" distB="0" distL="0" distR="0" wp14:anchorId="2590D423" wp14:editId="42AB11D2">
            <wp:extent cx="5943600" cy="533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37175"/>
                    </a:xfrm>
                    <a:prstGeom prst="rect">
                      <a:avLst/>
                    </a:prstGeom>
                  </pic:spPr>
                </pic:pic>
              </a:graphicData>
            </a:graphic>
          </wp:inline>
        </w:drawing>
      </w:r>
    </w:p>
    <w:p w14:paraId="12DC1052" w14:textId="12BA4DEA" w:rsidR="007C57D6" w:rsidRPr="00406245" w:rsidRDefault="007C57D6" w:rsidP="00DF6D18">
      <w:pPr>
        <w:pStyle w:val="Heading1"/>
      </w:pPr>
      <w:bookmarkStart w:id="23" w:name="_Toc492387768"/>
      <w:r w:rsidRPr="00406245">
        <w:t>Initial</w:t>
      </w:r>
      <w:r w:rsidR="00A44C5A" w:rsidRPr="00406245">
        <w:t xml:space="preserve"> S</w:t>
      </w:r>
      <w:r w:rsidRPr="00406245">
        <w:t>tate</w:t>
      </w:r>
      <w:bookmarkEnd w:id="23"/>
    </w:p>
    <w:p w14:paraId="65650A31" w14:textId="7854C3FB" w:rsidR="00AE27CC" w:rsidRPr="00406245" w:rsidRDefault="00D55167" w:rsidP="00DF6D18">
      <w:hyperlink r:id="rId44" w:history="1">
        <w:r w:rsidR="004B4198" w:rsidRPr="00406245">
          <w:rPr>
            <w:rStyle w:val="Hyperlink"/>
          </w:rPr>
          <w:t>Initial State</w:t>
        </w:r>
      </w:hyperlink>
      <w:r w:rsidR="004B4198" w:rsidRPr="00406245">
        <w:t xml:space="preserve"> is a Web API</w:t>
      </w:r>
      <w:r w:rsidR="00AB5B28" w:rsidRPr="00406245">
        <w:t xml:space="preserve"> based IoT </w:t>
      </w:r>
      <w:r w:rsidR="004B4198" w:rsidRPr="00406245">
        <w:t>analysis platform.  In other words, they are setup to let you stream data from your IoT devices into their cloud.  Then, you can log into their web platform and display and analyze your data with their extensive library of graphical web based tools.</w:t>
      </w:r>
    </w:p>
    <w:p w14:paraId="79C496C3" w14:textId="77777777" w:rsidR="00E55300" w:rsidRPr="00406245" w:rsidRDefault="00E55300" w:rsidP="00DF6D18"/>
    <w:p w14:paraId="05D8A896" w14:textId="25B04549" w:rsidR="00E55300" w:rsidRPr="00406245" w:rsidRDefault="00E55300" w:rsidP="00DF6D18">
      <w:r w:rsidRPr="00406245">
        <w:rPr>
          <w:noProof/>
        </w:rPr>
        <w:lastRenderedPageBreak/>
        <w:drawing>
          <wp:inline distT="0" distB="0" distL="0" distR="0" wp14:anchorId="765EC0C2" wp14:editId="64C32AB4">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75760"/>
                    </a:xfrm>
                    <a:prstGeom prst="rect">
                      <a:avLst/>
                    </a:prstGeom>
                  </pic:spPr>
                </pic:pic>
              </a:graphicData>
            </a:graphic>
          </wp:inline>
        </w:drawing>
      </w:r>
    </w:p>
    <w:p w14:paraId="0223B30C" w14:textId="250915F5" w:rsidR="006632D0" w:rsidRPr="00406245" w:rsidRDefault="00781F8C" w:rsidP="00DF6D18">
      <w:r w:rsidRPr="00406245">
        <w:t xml:space="preserve">Data that you send to the Initial State cloud is organized into a </w:t>
      </w:r>
      <w:r w:rsidR="00214414" w:rsidRPr="00406245">
        <w:rPr>
          <w:u w:val="single"/>
        </w:rPr>
        <w:t>S</w:t>
      </w:r>
      <w:r w:rsidRPr="00406245">
        <w:rPr>
          <w:u w:val="single"/>
        </w:rPr>
        <w:t>tream</w:t>
      </w:r>
      <w:r w:rsidRPr="00406245">
        <w:t xml:space="preserve"> </w:t>
      </w:r>
      <w:r w:rsidR="00214414" w:rsidRPr="00406245">
        <w:t>of</w:t>
      </w:r>
      <w:r w:rsidRPr="00406245">
        <w:t xml:space="preserve"> time</w:t>
      </w:r>
      <w:r w:rsidR="00214414" w:rsidRPr="00406245">
        <w:t xml:space="preserve"> stamped key/value pairs.  All Streams of data are grouped </w:t>
      </w:r>
      <w:r w:rsidR="006632D0" w:rsidRPr="00406245">
        <w:t xml:space="preserve">together </w:t>
      </w:r>
      <w:r w:rsidR="00214414" w:rsidRPr="00406245">
        <w:t xml:space="preserve">into </w:t>
      </w:r>
      <w:r w:rsidR="00214414" w:rsidRPr="00406245">
        <w:rPr>
          <w:u w:val="single"/>
        </w:rPr>
        <w:t>Buckets</w:t>
      </w:r>
      <w:r w:rsidR="00214414" w:rsidRPr="00406245">
        <w:t xml:space="preserve"> (which can hold one or more Streams).  </w:t>
      </w:r>
      <w:r w:rsidR="006632D0" w:rsidRPr="00406245">
        <w:t>Each key/value data point that you send can have a time attached with it, or Initial State can automatically attach the timestamp of your upload to the data point.</w:t>
      </w:r>
    </w:p>
    <w:p w14:paraId="605DAAEA" w14:textId="7CAFF405" w:rsidR="006632D0" w:rsidRPr="00406245" w:rsidRDefault="006632D0" w:rsidP="00DF6D18">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w:t>
      </w:r>
      <w:r w:rsidR="00E55300" w:rsidRPr="00406245">
        <w:t>“</w:t>
      </w:r>
      <w:r w:rsidRPr="00406245">
        <w:t>:code:</w:t>
      </w:r>
      <w:r w:rsidR="00E55300" w:rsidRPr="00406245">
        <w:t>”</w:t>
      </w:r>
      <w:r w:rsidRPr="00406245">
        <w:t xml:space="preserve"> e.g. </w:t>
      </w:r>
      <w:r w:rsidR="00E55300" w:rsidRPr="00406245">
        <w:t>“</w:t>
      </w:r>
      <w:r w:rsidRPr="00406245">
        <w:t>:smile:</w:t>
      </w:r>
      <w:r w:rsidR="00E55300" w:rsidRPr="00406245">
        <w:t>”</w:t>
      </w:r>
      <w:r w:rsidRPr="00406245">
        <w:t>.</w:t>
      </w:r>
    </w:p>
    <w:p w14:paraId="77CE2CA0" w14:textId="37F2242B" w:rsidR="006632D0" w:rsidRPr="00406245" w:rsidRDefault="00214414" w:rsidP="00DF6D18">
      <w:r w:rsidRPr="00406245">
        <w:t xml:space="preserve">For example, </w:t>
      </w:r>
      <w:r w:rsidR="006632D0" w:rsidRPr="00406245">
        <w:t>if you lived in Kentucky near the Elkhorn Creek could create a Bucket called “Elkhorn Creek” that has two Streams of data, one, with the depth of the water in the creek and two, the temperature in the barn.</w:t>
      </w:r>
    </w:p>
    <w:p w14:paraId="251D58CF" w14:textId="031C13EB" w:rsidR="006632D0" w:rsidRPr="00406245" w:rsidRDefault="002C1BB1" w:rsidP="00DF6D18">
      <w:r w:rsidRPr="002C1BB1">
        <w:lastRenderedPageBreak/>
        <w:drawing>
          <wp:inline distT="0" distB="0" distL="0" distR="0" wp14:anchorId="6734E1BB" wp14:editId="5E254698">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36035"/>
                    </a:xfrm>
                    <a:prstGeom prst="rect">
                      <a:avLst/>
                    </a:prstGeom>
                  </pic:spPr>
                </pic:pic>
              </a:graphicData>
            </a:graphic>
          </wp:inline>
        </w:drawing>
      </w:r>
      <w:r w:rsidR="003F19A0" w:rsidRPr="00406245">
        <w:t>To</w:t>
      </w:r>
      <w:r w:rsidR="006632D0" w:rsidRPr="00406245">
        <w:t xml:space="preserve"> use Initial </w:t>
      </w:r>
      <w:r w:rsidR="003F19A0" w:rsidRPr="00406245">
        <w:t>State,</w:t>
      </w:r>
      <w:r w:rsidR="006632D0" w:rsidRPr="00406245">
        <w:t xml:space="preserve"> you need to </w:t>
      </w:r>
    </w:p>
    <w:p w14:paraId="71E4D384" w14:textId="7E6F6BBE" w:rsidR="006632D0" w:rsidRPr="004C1AEE" w:rsidRDefault="006632D0" w:rsidP="001E01B2">
      <w:pPr>
        <w:pStyle w:val="ListParagraph"/>
        <w:numPr>
          <w:ilvl w:val="0"/>
          <w:numId w:val="22"/>
        </w:numPr>
      </w:pPr>
      <w:r w:rsidRPr="004C1AEE">
        <w:t xml:space="preserve">Create a free account at </w:t>
      </w:r>
      <w:hyperlink r:id="rId48" w:history="1">
        <w:r w:rsidRPr="004C1AEE">
          <w:rPr>
            <w:rStyle w:val="Hyperlink"/>
            <w:color w:val="auto"/>
            <w:u w:val="none"/>
          </w:rPr>
          <w:t>www.initialstate.com</w:t>
        </w:r>
      </w:hyperlink>
    </w:p>
    <w:p w14:paraId="70FF36E3" w14:textId="0CE850AC" w:rsidR="00E55300" w:rsidRPr="004C1AEE" w:rsidRDefault="00410B59" w:rsidP="001E01B2">
      <w:pPr>
        <w:pStyle w:val="ListParagraph"/>
        <w:numPr>
          <w:ilvl w:val="0"/>
          <w:numId w:val="22"/>
        </w:numPr>
      </w:pPr>
      <w:r w:rsidRPr="004C1AEE">
        <w:t>Create a new bucket</w:t>
      </w:r>
      <w:r w:rsidR="00E55300" w:rsidRPr="004C1AEE">
        <w:t xml:space="preserve"> by pressing the little “+” in the top left part of the screen</w:t>
      </w:r>
    </w:p>
    <w:p w14:paraId="2475B115" w14:textId="780A65E3" w:rsidR="00DC09F3" w:rsidRPr="00406245" w:rsidRDefault="00E55300" w:rsidP="00DF6D18">
      <w:r w:rsidRPr="00406245">
        <w:rPr>
          <w:noProof/>
        </w:rPr>
        <w:lastRenderedPageBreak/>
        <w:drawing>
          <wp:inline distT="0" distB="0" distL="0" distR="0" wp14:anchorId="41F39C1E" wp14:editId="4B9D2BE2">
            <wp:extent cx="5943600" cy="5084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84445"/>
                    </a:xfrm>
                    <a:prstGeom prst="rect">
                      <a:avLst/>
                    </a:prstGeom>
                  </pic:spPr>
                </pic:pic>
              </a:graphicData>
            </a:graphic>
          </wp:inline>
        </w:drawing>
      </w:r>
    </w:p>
    <w:p w14:paraId="64992D74" w14:textId="52BD06CD" w:rsidR="00E55300" w:rsidRPr="00406245" w:rsidRDefault="00E55300" w:rsidP="00DF6D18">
      <w:r w:rsidRPr="00406245">
        <w:t>Type the name of the bucket and let the server create a Bucket Key and an Access Key.</w:t>
      </w:r>
    </w:p>
    <w:p w14:paraId="09BCE9CF" w14:textId="58720D6E" w:rsidR="00E55300" w:rsidRPr="00406245" w:rsidRDefault="00E55300" w:rsidP="00DF6D18">
      <w:r w:rsidRPr="00406245">
        <w:rPr>
          <w:noProof/>
        </w:rPr>
        <w:drawing>
          <wp:inline distT="0" distB="0" distL="0" distR="0" wp14:anchorId="2A7A1EFC" wp14:editId="33988E37">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136" cy="2112264"/>
                    </a:xfrm>
                    <a:prstGeom prst="rect">
                      <a:avLst/>
                    </a:prstGeom>
                  </pic:spPr>
                </pic:pic>
              </a:graphicData>
            </a:graphic>
          </wp:inline>
        </w:drawing>
      </w:r>
    </w:p>
    <w:p w14:paraId="6C60440B" w14:textId="061E02A9" w:rsidR="00DB0D93" w:rsidRPr="00406245" w:rsidRDefault="00CE4045" w:rsidP="00DF6D18">
      <w:r w:rsidRPr="00406245">
        <w:lastRenderedPageBreak/>
        <w:t xml:space="preserve">Once you have </w:t>
      </w:r>
      <w:r w:rsidR="00FE4AEA" w:rsidRPr="00406245">
        <w:t>the Bucket setup, y</w:t>
      </w:r>
      <w:r w:rsidR="00DB0D93" w:rsidRPr="00406245">
        <w:t>ou can send HTTP Post requests to Initial State using one of two methods</w:t>
      </w:r>
    </w:p>
    <w:p w14:paraId="3C9B7FB2" w14:textId="77777777" w:rsidR="00DB0D93" w:rsidRPr="007E0686" w:rsidRDefault="00DB0D93" w:rsidP="00DF6D18">
      <w:pPr>
        <w:pStyle w:val="ListParagraph"/>
        <w:rPr>
          <w:u w:val="single"/>
        </w:rPr>
      </w:pPr>
      <w:r w:rsidRPr="007E0686">
        <w:rPr>
          <w:u w:val="single"/>
        </w:rPr>
        <w:t xml:space="preserve">A JSON document </w:t>
      </w:r>
    </w:p>
    <w:p w14:paraId="658893BB" w14:textId="4ADF988A" w:rsidR="00DB0D93" w:rsidRPr="004C1AEE" w:rsidRDefault="00DB0D93" w:rsidP="001E01B2">
      <w:pPr>
        <w:pStyle w:val="ListParagraph"/>
        <w:numPr>
          <w:ilvl w:val="0"/>
          <w:numId w:val="23"/>
        </w:numPr>
      </w:pPr>
      <w:r w:rsidRPr="004C1AEE">
        <w:t>Server = groker.intialstate.com</w:t>
      </w:r>
    </w:p>
    <w:p w14:paraId="47710378" w14:textId="4570783F" w:rsidR="00DB0D93" w:rsidRPr="004C1AEE" w:rsidRDefault="00DB0D93" w:rsidP="001E01B2">
      <w:pPr>
        <w:pStyle w:val="ListParagraph"/>
        <w:numPr>
          <w:ilvl w:val="0"/>
          <w:numId w:val="23"/>
        </w:numPr>
      </w:pPr>
      <w:r w:rsidRPr="004C1AEE">
        <w:t>HTTP Header for “X-IS-AccessKey:”</w:t>
      </w:r>
    </w:p>
    <w:p w14:paraId="06C1F29D" w14:textId="358A1302" w:rsidR="00DB0D93" w:rsidRPr="004C1AEE" w:rsidRDefault="00DB0D93" w:rsidP="001E01B2">
      <w:pPr>
        <w:pStyle w:val="ListParagraph"/>
        <w:numPr>
          <w:ilvl w:val="0"/>
          <w:numId w:val="23"/>
        </w:numPr>
      </w:pPr>
      <w:r w:rsidRPr="004C1AEE">
        <w:t>H</w:t>
      </w:r>
      <w:r w:rsidR="007341D8">
        <w:t>TTP Header for “X-IS-BucketKey</w:t>
      </w:r>
      <w:r w:rsidRPr="004C1AEE">
        <w:t>:”</w:t>
      </w:r>
    </w:p>
    <w:p w14:paraId="2A1D0B0D" w14:textId="203D05EB" w:rsidR="00DB0D93" w:rsidRPr="004C1AEE" w:rsidRDefault="00DB0D93" w:rsidP="001E01B2">
      <w:pPr>
        <w:pStyle w:val="ListParagraph"/>
        <w:numPr>
          <w:ilvl w:val="0"/>
          <w:numId w:val="23"/>
        </w:numPr>
      </w:pPr>
      <w:r w:rsidRPr="004C1AEE">
        <w:t>JSON Document with an Array of Keymaps with keys of “</w:t>
      </w:r>
      <w:r w:rsidR="00DC09F3" w:rsidRPr="004C1AEE">
        <w:t>key”, “value”, “epoch”, “iso8601”</w:t>
      </w:r>
    </w:p>
    <w:p w14:paraId="6018D5B2" w14:textId="3D2244F6" w:rsidR="00DC09F3" w:rsidRPr="00406245" w:rsidRDefault="00DC09F3" w:rsidP="00DF6D18">
      <w:r w:rsidRPr="00406245">
        <w:t>For example, an HTTP document that looks like this:</w:t>
      </w:r>
    </w:p>
    <w:p w14:paraId="0991A5BA" w14:textId="7E14C366" w:rsidR="00DC09F3" w:rsidRPr="00406245" w:rsidRDefault="00E55300" w:rsidP="00DF6D18">
      <w:r w:rsidRPr="00406245">
        <w:rPr>
          <w:noProof/>
        </w:rPr>
        <w:drawing>
          <wp:inline distT="0" distB="0" distL="0" distR="0" wp14:anchorId="026811DB" wp14:editId="05D601EE">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09A7C65" w14:textId="716B312A" w:rsidR="00DB0D93" w:rsidRPr="007E0686" w:rsidRDefault="00DB0D93" w:rsidP="00DF6D18">
      <w:pPr>
        <w:pStyle w:val="ListParagraph"/>
        <w:rPr>
          <w:u w:val="single"/>
        </w:rPr>
      </w:pPr>
      <w:r w:rsidRPr="007E0686">
        <w:rPr>
          <w:u w:val="single"/>
        </w:rPr>
        <w:t>HTTP Options</w:t>
      </w:r>
    </w:p>
    <w:p w14:paraId="3DEABD41" w14:textId="5D489C02" w:rsidR="00DB0D93" w:rsidRPr="004C1AEE" w:rsidRDefault="00DB0D93" w:rsidP="001E01B2">
      <w:pPr>
        <w:pStyle w:val="ListParagraph"/>
        <w:numPr>
          <w:ilvl w:val="0"/>
          <w:numId w:val="24"/>
        </w:numPr>
      </w:pPr>
      <w:r w:rsidRPr="004C1AEE">
        <w:t>accessKey</w:t>
      </w:r>
    </w:p>
    <w:p w14:paraId="2AE33909" w14:textId="413330A6" w:rsidR="00DB0D93" w:rsidRPr="004C1AEE" w:rsidRDefault="00DB0D93" w:rsidP="001E01B2">
      <w:pPr>
        <w:pStyle w:val="ListParagraph"/>
        <w:numPr>
          <w:ilvl w:val="0"/>
          <w:numId w:val="24"/>
        </w:numPr>
      </w:pPr>
      <w:r w:rsidRPr="004C1AEE">
        <w:t>bucketKey</w:t>
      </w:r>
    </w:p>
    <w:p w14:paraId="65866FB1" w14:textId="22177B31" w:rsidR="00DB0D93" w:rsidRPr="004C1AEE" w:rsidRDefault="00DB0D93" w:rsidP="001E01B2">
      <w:pPr>
        <w:pStyle w:val="ListParagraph"/>
        <w:numPr>
          <w:ilvl w:val="0"/>
          <w:numId w:val="24"/>
        </w:numPr>
      </w:pPr>
      <w:r w:rsidRPr="004C1AEE">
        <w:t>eventKey0</w:t>
      </w:r>
    </w:p>
    <w:p w14:paraId="384A0E32" w14:textId="59EE39B7" w:rsidR="00DB0D93" w:rsidRPr="004C1AEE" w:rsidRDefault="00DB0D93" w:rsidP="001E01B2">
      <w:pPr>
        <w:pStyle w:val="ListParagraph"/>
        <w:numPr>
          <w:ilvl w:val="0"/>
          <w:numId w:val="24"/>
        </w:numPr>
      </w:pPr>
      <w:r w:rsidRPr="004C1AEE">
        <w:t>eventValue0</w:t>
      </w:r>
    </w:p>
    <w:p w14:paraId="6090F6C3" w14:textId="66BC5B2B" w:rsidR="00DB0D93" w:rsidRPr="00406245" w:rsidRDefault="00DB0D93" w:rsidP="00DF6D18">
      <w:r w:rsidRPr="00406245">
        <w:t>For example</w:t>
      </w:r>
      <w:r w:rsidR="00DC09F3" w:rsidRPr="00406245">
        <w:t>,</w:t>
      </w:r>
      <w:r w:rsidRPr="00406245">
        <w:t xml:space="preserve"> you could send the event “switch on” by sending an HTTP Post request with the following settings:</w:t>
      </w:r>
    </w:p>
    <w:p w14:paraId="2B462F88" w14:textId="4DD6E08B" w:rsidR="00DB0D93" w:rsidRPr="00406245" w:rsidRDefault="00DB0D93" w:rsidP="00DF6D18">
      <w:r w:rsidRPr="00406245">
        <w:t>Server = https://groker.initialstate.com</w:t>
      </w:r>
    </w:p>
    <w:p w14:paraId="1A06EE6C" w14:textId="77777777" w:rsidR="00DB0D93" w:rsidRPr="00406245" w:rsidRDefault="00DB0D93" w:rsidP="00DF6D18">
      <w:r w:rsidRPr="00406245">
        <w:t>Resource = /api/events</w:t>
      </w:r>
    </w:p>
    <w:p w14:paraId="4CB86B03" w14:textId="10B7EC72" w:rsidR="00DB0D93" w:rsidRPr="00406245" w:rsidRDefault="00DB0D93" w:rsidP="00DF6D18">
      <w:r w:rsidRPr="00406245">
        <w:t>Options=accessKey=12345&amp;bucketKey=987&amp;eventKey0=switch&amp;eventValue0=on</w:t>
      </w:r>
    </w:p>
    <w:p w14:paraId="4E631645" w14:textId="719955E2" w:rsidR="00E316DF" w:rsidRPr="00406245" w:rsidRDefault="00D363F6" w:rsidP="00DF6D18">
      <w:r w:rsidRPr="00406245">
        <w:t xml:space="preserve">Initial </w:t>
      </w:r>
      <w:r w:rsidR="00A44C5A" w:rsidRPr="00406245">
        <w:t>S</w:t>
      </w:r>
      <w:r w:rsidRPr="00406245">
        <w:t>tate has documented their Web API with a tool called “</w:t>
      </w:r>
      <w:hyperlink r:id="rId52" w:history="1">
        <w:r w:rsidRPr="00406245">
          <w:rPr>
            <w:rStyle w:val="Hyperlink"/>
          </w:rPr>
          <w:t>APIARY</w:t>
        </w:r>
      </w:hyperlink>
      <w:r w:rsidRPr="00406245">
        <w:t>”</w:t>
      </w:r>
      <w:r w:rsidR="00A44C5A" w:rsidRPr="00406245">
        <w:t xml:space="preserve">.  This is a web based tool which shows </w:t>
      </w:r>
      <w:r w:rsidR="00DC09F3" w:rsidRPr="00406245">
        <w:t>all</w:t>
      </w:r>
      <w:r w:rsidR="00A44C5A" w:rsidRPr="00406245">
        <w:t xml:space="preserve"> the APIs and how to use them with examples.  It can also switch to </w:t>
      </w:r>
      <w:r w:rsidR="00A44C5A" w:rsidRPr="00406245">
        <w:lastRenderedPageBreak/>
        <w:t>“console” mode where you can fill in the boxes in HTTP requests and it will send them to the Initial State Web Server.</w:t>
      </w:r>
    </w:p>
    <w:p w14:paraId="12716681" w14:textId="366B3E35" w:rsidR="007316F3" w:rsidRPr="00406245" w:rsidRDefault="007316F3" w:rsidP="00DF6D18">
      <w:r w:rsidRPr="00406245">
        <w:rPr>
          <w:noProof/>
        </w:rPr>
        <w:drawing>
          <wp:inline distT="0" distB="0" distL="0" distR="0" wp14:anchorId="4B3E39A4" wp14:editId="752DD8CB">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403850"/>
                    </a:xfrm>
                    <a:prstGeom prst="rect">
                      <a:avLst/>
                    </a:prstGeom>
                  </pic:spPr>
                </pic:pic>
              </a:graphicData>
            </a:graphic>
          </wp:inline>
        </w:drawing>
      </w:r>
    </w:p>
    <w:p w14:paraId="3DF61F27" w14:textId="2615F2D6" w:rsidR="00DC09F3" w:rsidRPr="00406245" w:rsidRDefault="00DC09F3" w:rsidP="007E0686">
      <w:pPr>
        <w:keepNext/>
      </w:pPr>
      <w:r w:rsidRPr="00406245">
        <w:lastRenderedPageBreak/>
        <w:t>Documentation for sending events:</w:t>
      </w:r>
    </w:p>
    <w:p w14:paraId="4FC99805" w14:textId="13D331AB" w:rsidR="00F6018E" w:rsidRPr="00406245" w:rsidRDefault="00F6018E" w:rsidP="00DF6D18">
      <w:r w:rsidRPr="00406245">
        <w:rPr>
          <w:noProof/>
        </w:rPr>
        <w:drawing>
          <wp:inline distT="0" distB="0" distL="0" distR="0" wp14:anchorId="28252F49" wp14:editId="21865EEF">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22725"/>
                    </a:xfrm>
                    <a:prstGeom prst="rect">
                      <a:avLst/>
                    </a:prstGeom>
                  </pic:spPr>
                </pic:pic>
              </a:graphicData>
            </a:graphic>
          </wp:inline>
        </w:drawing>
      </w:r>
    </w:p>
    <w:p w14:paraId="3E79D415" w14:textId="77BAFE14" w:rsidR="00F6018E" w:rsidRPr="00406245" w:rsidRDefault="00F6018E" w:rsidP="00DF6D18">
      <w:r w:rsidRPr="00406245">
        <w:t>If you switch to the console you can create and send requests</w:t>
      </w:r>
      <w:r w:rsidR="00DC09F3" w:rsidRPr="00406245">
        <w:t xml:space="preserve">, for example sending the event “switch on” could be done by first clicking on the “Switch to Console”.  Then clicking “Header” </w:t>
      </w:r>
      <w:bookmarkStart w:id="24" w:name="_GoBack"/>
      <w:bookmarkEnd w:id="24"/>
      <w:r w:rsidR="00DC09F3" w:rsidRPr="00406245">
        <w:t>and filling in your API Key and Bucket Key.</w:t>
      </w:r>
    </w:p>
    <w:p w14:paraId="62C9FCB9" w14:textId="4C3D7733" w:rsidR="00F6018E" w:rsidRPr="00406245" w:rsidRDefault="00EC66DC" w:rsidP="00DF6D18">
      <w:r w:rsidRPr="00406245">
        <w:rPr>
          <w:noProof/>
        </w:rPr>
        <w:lastRenderedPageBreak/>
        <w:drawing>
          <wp:inline distT="0" distB="0" distL="0" distR="0" wp14:anchorId="534CB5A9" wp14:editId="2ED299BB">
            <wp:extent cx="3493008" cy="3438144"/>
            <wp:effectExtent l="0" t="0" r="12700" b="0"/>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008" cy="3438144"/>
                    </a:xfrm>
                    <a:prstGeom prst="rect">
                      <a:avLst/>
                    </a:prstGeom>
                    <a:noFill/>
                    <a:ln>
                      <a:noFill/>
                    </a:ln>
                  </pic:spPr>
                </pic:pic>
              </a:graphicData>
            </a:graphic>
          </wp:inline>
        </w:drawing>
      </w:r>
    </w:p>
    <w:p w14:paraId="6D12B1DF" w14:textId="7B3AEEE8" w:rsidR="00EC66DC" w:rsidRPr="00406245" w:rsidRDefault="00DC09F3" w:rsidP="00DF6D18">
      <w:r w:rsidRPr="00406245">
        <w:t xml:space="preserve">Then clicking on “Body” and typing in the JSON document for the message. </w:t>
      </w:r>
    </w:p>
    <w:p w14:paraId="013EA9C2" w14:textId="607FCD4D" w:rsidR="00EC66DC" w:rsidRPr="00406245" w:rsidRDefault="00EC66DC" w:rsidP="00DF6D18">
      <w:r w:rsidRPr="00406245">
        <w:rPr>
          <w:noProof/>
        </w:rPr>
        <w:drawing>
          <wp:inline distT="0" distB="0" distL="0" distR="0" wp14:anchorId="21F3F0D2" wp14:editId="1DA60C21">
            <wp:extent cx="3538728" cy="37124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38728" cy="3712464"/>
                    </a:xfrm>
                    <a:prstGeom prst="rect">
                      <a:avLst/>
                    </a:prstGeom>
                  </pic:spPr>
                </pic:pic>
              </a:graphicData>
            </a:graphic>
          </wp:inline>
        </w:drawing>
      </w:r>
    </w:p>
    <w:p w14:paraId="4A4FE996" w14:textId="06B2A1C2" w:rsidR="00EC66DC" w:rsidRPr="00406245" w:rsidRDefault="00DC09F3" w:rsidP="00DF6D18">
      <w:r w:rsidRPr="00406245">
        <w:t>When you press “Call Resource” it will show you the HTTP 1.1 document and the result.</w:t>
      </w:r>
    </w:p>
    <w:p w14:paraId="5C7DC90B" w14:textId="41170504" w:rsidR="00EC66DC" w:rsidRPr="00406245" w:rsidRDefault="00DB0D93" w:rsidP="00DF6D18">
      <w:r w:rsidRPr="00406245">
        <w:rPr>
          <w:noProof/>
        </w:rPr>
        <w:lastRenderedPageBreak/>
        <w:drawing>
          <wp:inline distT="0" distB="0" distL="0" distR="0" wp14:anchorId="43366DA7" wp14:editId="7B70C7E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BFB4847" w14:textId="27D3E871" w:rsidR="007C57D6" w:rsidRPr="00406245" w:rsidRDefault="007C57D6" w:rsidP="00DF6D18">
      <w:pPr>
        <w:pStyle w:val="Heading1"/>
      </w:pPr>
      <w:bookmarkStart w:id="25" w:name="_Toc492387769"/>
      <w:r w:rsidRPr="00406245">
        <w:t>A</w:t>
      </w:r>
      <w:r w:rsidR="001A2540" w:rsidRPr="00406245">
        <w:t xml:space="preserve">mazon </w:t>
      </w:r>
      <w:r w:rsidRPr="00406245">
        <w:t>W</w:t>
      </w:r>
      <w:r w:rsidR="001A2540" w:rsidRPr="00406245">
        <w:t xml:space="preserve">eb </w:t>
      </w:r>
      <w:r w:rsidRPr="00406245">
        <w:t>S</w:t>
      </w:r>
      <w:r w:rsidR="001A2540" w:rsidRPr="00406245">
        <w:t>ervices</w:t>
      </w:r>
      <w:r w:rsidR="001318AB" w:rsidRPr="00406245">
        <w:t xml:space="preserve"> IoT</w:t>
      </w:r>
      <w:bookmarkEnd w:id="25"/>
    </w:p>
    <w:p w14:paraId="13433CC2" w14:textId="6BDBC947" w:rsidR="001318AB" w:rsidRPr="00406245" w:rsidRDefault="00C75B49" w:rsidP="00DF6D18">
      <w:r w:rsidRPr="00406245">
        <w:t>C</w:t>
      </w:r>
      <w:r w:rsidR="001318AB" w:rsidRPr="00406245">
        <w:t>hapter 7</w:t>
      </w:r>
      <w:r w:rsidRPr="00406245">
        <w:t>B</w:t>
      </w:r>
      <w:r w:rsidR="001318AB" w:rsidRPr="00406245">
        <w:t xml:space="preserve"> </w:t>
      </w:r>
      <w:r w:rsidR="00591056" w:rsidRPr="00406245">
        <w:t>talks</w:t>
      </w:r>
      <w:r w:rsidR="001318AB" w:rsidRPr="00406245">
        <w:t xml:space="preserve"> about how to use the Amazon Web Services IoT Cloud using MQTT.  </w:t>
      </w:r>
      <w:r w:rsidR="001A2540" w:rsidRPr="00406245">
        <w:t xml:space="preserve">AWS also supports a </w:t>
      </w:r>
      <w:hyperlink r:id="rId57" w:history="1">
        <w:r w:rsidR="001A2540" w:rsidRPr="00406245">
          <w:rPr>
            <w:rStyle w:val="Hyperlink"/>
          </w:rPr>
          <w:t>REST API</w:t>
        </w:r>
      </w:hyperlink>
      <w:r w:rsidR="001A2540" w:rsidRPr="00406245">
        <w:t xml:space="preserve"> </w:t>
      </w:r>
      <w:r w:rsidR="00591056" w:rsidRPr="00406245">
        <w:t xml:space="preserve">interface </w:t>
      </w:r>
      <w:r w:rsidR="001A2540" w:rsidRPr="00406245">
        <w:t xml:space="preserve">to their cloud.  </w:t>
      </w:r>
      <w:r w:rsidR="00591056" w:rsidRPr="00406245">
        <w:t>The REST API Endpoint is:</w:t>
      </w:r>
    </w:p>
    <w:p w14:paraId="7FC585D6" w14:textId="2A0CA6F0" w:rsidR="001A2540" w:rsidRPr="004C1AEE" w:rsidRDefault="00591056" w:rsidP="00DF6D18">
      <w:pPr>
        <w:pStyle w:val="ListParagraph"/>
      </w:pPr>
      <w:r w:rsidRPr="004C1AEE">
        <w:t>https://&lt;your_endpoint&gt;:8443/things/</w:t>
      </w:r>
      <w:r w:rsidR="00B8344E" w:rsidRPr="004C1AEE">
        <w:t>&lt;your_thing_name</w:t>
      </w:r>
      <w:r w:rsidRPr="004C1AEE">
        <w:t>&gt;/shadow</w:t>
      </w:r>
    </w:p>
    <w:p w14:paraId="16E19CD3" w14:textId="3F3A27B0" w:rsidR="00591056" w:rsidRPr="00406245" w:rsidRDefault="00591056" w:rsidP="00DF6D18">
      <w:r w:rsidRPr="00406245">
        <w:t>The connection must have a client verified connection (you need to provide your certificate and private key hint:wiced_tls_init_identity().</w:t>
      </w:r>
      <w:r w:rsidR="00B8344E" w:rsidRPr="00406245">
        <w:t xml:space="preserve">  </w:t>
      </w:r>
      <w:r w:rsidRPr="00406245">
        <w:t xml:space="preserve">After you have a connection you can </w:t>
      </w:r>
      <w:r w:rsidR="00B8344E" w:rsidRPr="00406245">
        <w:t>GET, POST and DELETE the document which is in JSON format.</w:t>
      </w:r>
    </w:p>
    <w:p w14:paraId="54CD20A3" w14:textId="78170B49" w:rsidR="00B8344E" w:rsidRPr="00406245" w:rsidRDefault="00B8344E" w:rsidP="00DF6D18">
      <w:r w:rsidRPr="00406245">
        <w:t xml:space="preserve">Here is an example of a </w:t>
      </w:r>
      <w:r w:rsidR="00AB2297">
        <w:t>CURL</w:t>
      </w:r>
      <w:r w:rsidRPr="00406245">
        <w:t xml:space="preserve"> connection:</w:t>
      </w:r>
    </w:p>
    <w:p w14:paraId="5C69EDDF" w14:textId="024FA25B" w:rsidR="00B8344E" w:rsidRPr="00406245" w:rsidRDefault="00AB2297" w:rsidP="008C4BAB">
      <w:pPr>
        <w:pStyle w:val="CCode"/>
      </w:pPr>
      <w:r>
        <w:t>CURL</w:t>
      </w:r>
      <w:r w:rsidR="00B8344E" w:rsidRPr="00406245">
        <w:t xml:space="preserve"> -v --cert 6fb5d874d6-certificate.pem --key 6fb5d874d6-private.pem </w:t>
      </w:r>
      <w:r w:rsidR="00013DA7" w:rsidRPr="00406245">
        <w:t xml:space="preserve">--cacert rootca.cer </w:t>
      </w:r>
      <w:r w:rsidR="00B8344E" w:rsidRPr="00406245">
        <w:t>-X GET https://amk6m51qrxr2u.iot.us-east-1.amazonaws.com:8443/things/ww101_39/shadow</w:t>
      </w:r>
    </w:p>
    <w:p w14:paraId="478BB1A2" w14:textId="3FCDF947" w:rsidR="00227150" w:rsidRPr="00406245" w:rsidRDefault="00227150" w:rsidP="00DF6D18">
      <w:pPr>
        <w:pStyle w:val="Heading1"/>
      </w:pPr>
      <w:bookmarkStart w:id="26" w:name="_Toc492387770"/>
      <w:r w:rsidRPr="00406245">
        <w:t>Exercise(s)</w:t>
      </w:r>
      <w:bookmarkEnd w:id="26"/>
    </w:p>
    <w:p w14:paraId="388AF477" w14:textId="770D5358" w:rsidR="00B62221" w:rsidRPr="00B448B5" w:rsidRDefault="00126DF9" w:rsidP="00B35DA0">
      <w:pPr>
        <w:pStyle w:val="Exercise"/>
      </w:pPr>
      <w:bookmarkStart w:id="27" w:name="_Toc492387771"/>
      <w:r>
        <w:t xml:space="preserve">(Advanced) </w:t>
      </w:r>
      <w:r w:rsidR="00B62221" w:rsidRPr="00406245">
        <w:t>Example.com</w:t>
      </w:r>
      <w:bookmarkEnd w:id="27"/>
    </w:p>
    <w:p w14:paraId="241FC230" w14:textId="67B9AB14" w:rsidR="00454EBF" w:rsidRPr="00406245" w:rsidRDefault="00454EBF" w:rsidP="00DF6D18">
      <w:r w:rsidRPr="00406245">
        <w:t>Write a TCP socket program to send an HTTP request to example.com and print the result</w:t>
      </w:r>
      <w:r w:rsidR="001A05BD" w:rsidRPr="00406245">
        <w:t>ing</w:t>
      </w:r>
      <w:r w:rsidRPr="00406245">
        <w:t xml:space="preserve"> HTML to the debug UART</w:t>
      </w:r>
      <w:r w:rsidR="001A05BD" w:rsidRPr="00406245">
        <w:t>.  You should</w:t>
      </w:r>
    </w:p>
    <w:p w14:paraId="666910E2" w14:textId="459B78C0" w:rsidR="001A05BD" w:rsidRPr="004C1AEE" w:rsidRDefault="001A05BD" w:rsidP="001E01B2">
      <w:pPr>
        <w:pStyle w:val="ListParagraph"/>
        <w:numPr>
          <w:ilvl w:val="0"/>
          <w:numId w:val="19"/>
        </w:numPr>
      </w:pPr>
      <w:r w:rsidRPr="004C1AEE">
        <w:t>Open a Stream Socket to example.com port 80</w:t>
      </w:r>
    </w:p>
    <w:p w14:paraId="636A7314" w14:textId="77777777" w:rsidR="001A05BD" w:rsidRPr="004C1AEE" w:rsidRDefault="001A05BD" w:rsidP="001E01B2">
      <w:pPr>
        <w:pStyle w:val="ListParagraph"/>
        <w:numPr>
          <w:ilvl w:val="0"/>
          <w:numId w:val="19"/>
        </w:numPr>
      </w:pPr>
      <w:r w:rsidRPr="004C1AEE">
        <w:t>Sprint your HTTP request including headers into a buffer</w:t>
      </w:r>
    </w:p>
    <w:p w14:paraId="417D6430" w14:textId="77777777" w:rsidR="001A05BD" w:rsidRPr="004C1AEE" w:rsidRDefault="001A05BD" w:rsidP="001E01B2">
      <w:pPr>
        <w:pStyle w:val="ListParagraph"/>
        <w:numPr>
          <w:ilvl w:val="0"/>
          <w:numId w:val="19"/>
        </w:numPr>
      </w:pPr>
      <w:r w:rsidRPr="004C1AEE">
        <w:t>Send that buffer via TCP</w:t>
      </w:r>
    </w:p>
    <w:p w14:paraId="07963DF5" w14:textId="77777777" w:rsidR="001A05BD" w:rsidRPr="004C1AEE" w:rsidRDefault="001A05BD" w:rsidP="001E01B2">
      <w:pPr>
        <w:pStyle w:val="ListParagraph"/>
        <w:numPr>
          <w:ilvl w:val="0"/>
          <w:numId w:val="19"/>
        </w:numPr>
      </w:pPr>
      <w:r w:rsidRPr="004C1AEE">
        <w:t>Flush the TCP stream buffer</w:t>
      </w:r>
    </w:p>
    <w:p w14:paraId="1D4A473C" w14:textId="349CE08C" w:rsidR="001A05BD" w:rsidRPr="004C1AEE" w:rsidRDefault="001A05BD" w:rsidP="001E01B2">
      <w:pPr>
        <w:pStyle w:val="ListParagraph"/>
        <w:numPr>
          <w:ilvl w:val="0"/>
          <w:numId w:val="19"/>
        </w:numPr>
      </w:pPr>
      <w:r w:rsidRPr="004C1AEE">
        <w:t xml:space="preserve">Read the TCP stream and print it onto the screen </w:t>
      </w:r>
    </w:p>
    <w:p w14:paraId="306E4C88" w14:textId="0E1ED7DF" w:rsidR="00BC0B4C" w:rsidRPr="00406245" w:rsidRDefault="00BC0B4C" w:rsidP="00B35DA0">
      <w:pPr>
        <w:pStyle w:val="Exercise"/>
      </w:pPr>
      <w:bookmarkStart w:id="28" w:name="_Toc492387772"/>
      <w:r w:rsidRPr="00406245">
        <w:lastRenderedPageBreak/>
        <w:t>HTTP Bin</w:t>
      </w:r>
      <w:bookmarkEnd w:id="28"/>
    </w:p>
    <w:p w14:paraId="0A277A3C" w14:textId="77777777" w:rsidR="00696519" w:rsidRPr="00406245" w:rsidRDefault="00696519" w:rsidP="00DF6D18">
      <w:r w:rsidRPr="00406245">
        <w:t>The Website httbin.org is a public server http debugging utility.  It will let you make requests and then tell you what is happening.</w:t>
      </w:r>
    </w:p>
    <w:p w14:paraId="47FC51DC" w14:textId="35DD4176" w:rsidR="00696519" w:rsidRPr="00406245" w:rsidRDefault="00696519" w:rsidP="00DF6D18">
      <w:r w:rsidRPr="00406245">
        <w:t>Look at the website then:</w:t>
      </w:r>
    </w:p>
    <w:p w14:paraId="0A4B4CCA" w14:textId="27890466" w:rsidR="00331E67" w:rsidRPr="00406245" w:rsidRDefault="00696519" w:rsidP="001E01B2">
      <w:pPr>
        <w:pStyle w:val="ListParagraph"/>
        <w:numPr>
          <w:ilvl w:val="0"/>
          <w:numId w:val="18"/>
        </w:numPr>
      </w:pPr>
      <w:r w:rsidRPr="00406245">
        <w:t>Run the snip.httpbin_org</w:t>
      </w:r>
    </w:p>
    <w:p w14:paraId="4E7A8429" w14:textId="37A0441F" w:rsidR="00696519" w:rsidRPr="00406245" w:rsidRDefault="00696519" w:rsidP="001E01B2">
      <w:pPr>
        <w:pStyle w:val="ListParagraph"/>
        <w:numPr>
          <w:ilvl w:val="0"/>
          <w:numId w:val="18"/>
        </w:numPr>
      </w:pPr>
      <w:r w:rsidRPr="00406245">
        <w:t>Modify it to perform a POST of a JSON document of your choice</w:t>
      </w:r>
    </w:p>
    <w:p w14:paraId="4D2D0132" w14:textId="1A622970" w:rsidR="00696519" w:rsidRPr="00406245" w:rsidRDefault="00696519" w:rsidP="001E01B2">
      <w:pPr>
        <w:pStyle w:val="ListParagraph"/>
        <w:numPr>
          <w:ilvl w:val="0"/>
          <w:numId w:val="18"/>
        </w:numPr>
      </w:pPr>
      <w:r w:rsidRPr="00406245">
        <w:t>Modify it to perform a PUT of a JSON document of your choice</w:t>
      </w:r>
    </w:p>
    <w:p w14:paraId="1F1B2DFF" w14:textId="41F0A525" w:rsidR="00696519" w:rsidRPr="00406245" w:rsidRDefault="00696519" w:rsidP="001E01B2">
      <w:pPr>
        <w:pStyle w:val="ListParagraph"/>
        <w:numPr>
          <w:ilvl w:val="0"/>
          <w:numId w:val="18"/>
        </w:numPr>
      </w:pPr>
      <w:r w:rsidRPr="00406245">
        <w:t>Modify it to perform a HEAD</w:t>
      </w:r>
    </w:p>
    <w:p w14:paraId="42DC6ECD" w14:textId="3EFE20F4" w:rsidR="00696519" w:rsidRPr="00406245" w:rsidRDefault="00696519" w:rsidP="001E01B2">
      <w:pPr>
        <w:pStyle w:val="ListParagraph"/>
        <w:numPr>
          <w:ilvl w:val="0"/>
          <w:numId w:val="18"/>
        </w:numPr>
      </w:pPr>
      <w:r w:rsidRPr="00406245">
        <w:t>Modify it to perform an OPTIONS</w:t>
      </w:r>
    </w:p>
    <w:p w14:paraId="05CDAA4B" w14:textId="34C679D8" w:rsidR="00331E67" w:rsidRPr="00406245" w:rsidRDefault="00B02BDF" w:rsidP="00B35DA0">
      <w:pPr>
        <w:pStyle w:val="Exercise"/>
      </w:pPr>
      <w:bookmarkStart w:id="29" w:name="_Toc492387773"/>
      <w:r>
        <w:t xml:space="preserve">(Advanced) </w:t>
      </w:r>
      <w:r w:rsidR="00331E67" w:rsidRPr="00406245">
        <w:t>RequestBin</w:t>
      </w:r>
      <w:bookmarkEnd w:id="29"/>
    </w:p>
    <w:p w14:paraId="7CB84CC6" w14:textId="788EE8DA" w:rsidR="00FC7C91" w:rsidRPr="00406245" w:rsidRDefault="00B02BDF" w:rsidP="00B35DA0">
      <w:pPr>
        <w:pStyle w:val="Exercise"/>
      </w:pPr>
      <w:bookmarkStart w:id="30" w:name="_Toc492387774"/>
      <w:r>
        <w:t xml:space="preserve">(Advanced) </w:t>
      </w:r>
      <w:r w:rsidR="00110CE4" w:rsidRPr="00406245">
        <w:t>U</w:t>
      </w:r>
      <w:r w:rsidR="002C7876" w:rsidRPr="00406245">
        <w:t>se W</w:t>
      </w:r>
      <w:r w:rsidR="00110CE4" w:rsidRPr="00406245">
        <w:t>ebapi</w:t>
      </w:r>
      <w:r w:rsidR="00FC7C91" w:rsidRPr="00406245">
        <w:t>s</w:t>
      </w:r>
      <w:bookmarkEnd w:id="30"/>
    </w:p>
    <w:p w14:paraId="6F456BD7" w14:textId="6BD1B10E" w:rsidR="002C7876" w:rsidRPr="00406245" w:rsidRDefault="002C7876" w:rsidP="00DF6D18">
      <w:r w:rsidRPr="00406245">
        <w:t xml:space="preserve">Make a program that will read the temperature from the AFE shield, call the </w:t>
      </w:r>
      <w:r w:rsidR="00445477" w:rsidRPr="00406245">
        <w:t>Web API</w:t>
      </w:r>
      <w:r w:rsidRPr="00406245">
        <w:t xml:space="preserve"> to convert it from C to F, then display it on the </w:t>
      </w:r>
      <w:r w:rsidR="00FC7C91" w:rsidRPr="00406245">
        <w:t xml:space="preserve">LCD </w:t>
      </w:r>
      <w:r w:rsidRPr="00406245">
        <w:t xml:space="preserve">screen.  The following </w:t>
      </w:r>
      <w:r w:rsidR="00445477" w:rsidRPr="00406245">
        <w:t>RESTful Web</w:t>
      </w:r>
      <w:r w:rsidRPr="00406245">
        <w:t xml:space="preserve"> API will provide this functionality</w:t>
      </w:r>
    </w:p>
    <w:p w14:paraId="3687DEE2" w14:textId="29D6F2DB" w:rsidR="00110CE4" w:rsidRPr="00406245" w:rsidRDefault="00D55167" w:rsidP="00DF6D18">
      <w:pPr>
        <w:rPr>
          <w:rStyle w:val="Hyperlink"/>
        </w:rPr>
      </w:pPr>
      <w:hyperlink r:id="rId58" w:history="1">
        <w:r w:rsidR="00110CE4" w:rsidRPr="00406245">
          <w:rPr>
            <w:rStyle w:val="Hyperlink"/>
          </w:rPr>
          <w:t>http://webservices.daehosting.com/services/TemperatureConversions.wso?op=CelsiusToFahrenheit</w:t>
        </w:r>
      </w:hyperlink>
    </w:p>
    <w:p w14:paraId="0BC2A005" w14:textId="57C7014F" w:rsidR="00904777" w:rsidRPr="00406245" w:rsidRDefault="00904777" w:rsidP="00DF6D18">
      <w:r w:rsidRPr="00406245">
        <w:t xml:space="preserve">Make a program to send a </w:t>
      </w:r>
      <w:r w:rsidR="002C3B9E" w:rsidRPr="00406245">
        <w:t>T</w:t>
      </w:r>
      <w:r w:rsidRPr="00406245">
        <w:t>weet with the temperature each time the button on the board is pressed</w:t>
      </w:r>
    </w:p>
    <w:p w14:paraId="5437B17B" w14:textId="1EBA2BE7" w:rsidR="00904777" w:rsidRPr="00406245" w:rsidRDefault="0070483D" w:rsidP="00B35DA0">
      <w:pPr>
        <w:pStyle w:val="Exercise"/>
      </w:pPr>
      <w:bookmarkStart w:id="31" w:name="_Toc492387775"/>
      <w:r w:rsidRPr="00406245">
        <w:t>Initial State</w:t>
      </w:r>
      <w:r w:rsidR="00450660">
        <w:t xml:space="preserve"> – Virtual LED</w:t>
      </w:r>
      <w:bookmarkEnd w:id="31"/>
    </w:p>
    <w:p w14:paraId="3DADB19A" w14:textId="54913536" w:rsidR="00F82D16" w:rsidRDefault="00F82D16" w:rsidP="00DF6D18">
      <w:r w:rsidRPr="00406245">
        <w:t xml:space="preserve">Use </w:t>
      </w:r>
      <w:r w:rsidR="00AB2297">
        <w:t>CURL</w:t>
      </w:r>
      <w:r w:rsidRPr="00406245">
        <w:t xml:space="preserve"> to turn on and off a virtual LED on Initial State</w:t>
      </w:r>
    </w:p>
    <w:p w14:paraId="179A8841" w14:textId="0A87113F" w:rsidR="00937950" w:rsidRPr="00406245" w:rsidRDefault="00937950" w:rsidP="00B35DA0">
      <w:pPr>
        <w:pStyle w:val="Exercise"/>
      </w:pPr>
      <w:bookmarkStart w:id="32" w:name="_Toc492387776"/>
      <w:r w:rsidRPr="00406245">
        <w:t>Initial State</w:t>
      </w:r>
      <w:r w:rsidR="00450660">
        <w:t xml:space="preserve"> – Real LED</w:t>
      </w:r>
      <w:bookmarkEnd w:id="32"/>
    </w:p>
    <w:p w14:paraId="3BDCB74B" w14:textId="441E420E" w:rsidR="00E912C6" w:rsidRPr="00406245" w:rsidRDefault="00E912C6" w:rsidP="00DF6D18">
      <w:r w:rsidRPr="00406245">
        <w:t>Make a program to turn on and off an “LED” on Initial State when the button on your AFE Shield is pressed.</w:t>
      </w:r>
    </w:p>
    <w:p w14:paraId="1E69DEC9" w14:textId="6DF50DB9" w:rsidR="00937950" w:rsidRPr="00406245" w:rsidRDefault="00937950" w:rsidP="00B35DA0">
      <w:pPr>
        <w:pStyle w:val="Exercise"/>
      </w:pPr>
      <w:bookmarkStart w:id="33" w:name="_Toc492387777"/>
      <w:r w:rsidRPr="00406245">
        <w:t>Initial State</w:t>
      </w:r>
      <w:r w:rsidR="00450660">
        <w:t xml:space="preserve"> – Temperature &amp; Humidity</w:t>
      </w:r>
      <w:bookmarkEnd w:id="33"/>
    </w:p>
    <w:p w14:paraId="68A8CF6D" w14:textId="24B7D7C0" w:rsidR="00904777" w:rsidRPr="00406245" w:rsidRDefault="00904777" w:rsidP="00DF6D18">
      <w:r w:rsidRPr="00406245">
        <w:t>Make a program to write the temperature</w:t>
      </w:r>
      <w:r w:rsidR="00E912C6" w:rsidRPr="00406245">
        <w:t xml:space="preserve"> and humidity </w:t>
      </w:r>
      <w:r w:rsidRPr="00406245">
        <w:t xml:space="preserve">to </w:t>
      </w:r>
      <w:r w:rsidR="00E912C6" w:rsidRPr="00406245">
        <w:t>I</w:t>
      </w:r>
      <w:r w:rsidRPr="00406245">
        <w:t xml:space="preserve">nitial </w:t>
      </w:r>
      <w:r w:rsidR="00E912C6" w:rsidRPr="00406245">
        <w:t>S</w:t>
      </w:r>
      <w:r w:rsidRPr="00406245">
        <w:t>tate each time you press the button</w:t>
      </w:r>
    </w:p>
    <w:p w14:paraId="5E948F32" w14:textId="37264AD8" w:rsidR="00937950" w:rsidRPr="00406245" w:rsidRDefault="00937950" w:rsidP="00B35DA0">
      <w:pPr>
        <w:pStyle w:val="Exercise"/>
      </w:pPr>
      <w:bookmarkStart w:id="34" w:name="_Toc492387778"/>
      <w:r w:rsidRPr="00406245">
        <w:t>Initial State</w:t>
      </w:r>
      <w:r w:rsidR="00450660">
        <w:t xml:space="preserve"> – Graphing Temperature</w:t>
      </w:r>
      <w:bookmarkEnd w:id="34"/>
    </w:p>
    <w:p w14:paraId="2F2A66EF" w14:textId="04250BDC" w:rsidR="00904777" w:rsidRPr="00406245" w:rsidRDefault="00904777" w:rsidP="00DF6D18">
      <w:r w:rsidRPr="00406245">
        <w:t xml:space="preserve">Make a program </w:t>
      </w:r>
      <w:r w:rsidR="00E912C6" w:rsidRPr="00406245">
        <w:t>to poll</w:t>
      </w:r>
      <w:r w:rsidRPr="00406245">
        <w:t xml:space="preserve"> the temperature </w:t>
      </w:r>
      <w:r w:rsidR="00E912C6" w:rsidRPr="00406245">
        <w:t xml:space="preserve">from the AFE Shield and send it </w:t>
      </w:r>
      <w:r w:rsidRPr="00406245">
        <w:t>to initial state each time it changes more tha</w:t>
      </w:r>
      <w:r w:rsidR="00E912C6" w:rsidRPr="00406245">
        <w:t>n</w:t>
      </w:r>
      <w:r w:rsidRPr="00406245">
        <w:t xml:space="preserve"> </w:t>
      </w:r>
      <w:r w:rsidR="00E912C6" w:rsidRPr="00406245">
        <w:t>1</w:t>
      </w:r>
      <w:r w:rsidRPr="00406245">
        <w:t xml:space="preserve"> degree</w:t>
      </w:r>
      <w:r w:rsidR="00696519" w:rsidRPr="00406245">
        <w:t>.  Display the data on a graph.</w:t>
      </w:r>
    </w:p>
    <w:p w14:paraId="5155527B" w14:textId="60AA0FE7" w:rsidR="00450660" w:rsidRPr="00406245" w:rsidRDefault="00450660" w:rsidP="00B35DA0">
      <w:pPr>
        <w:pStyle w:val="Exercise"/>
      </w:pPr>
      <w:bookmarkStart w:id="35" w:name="_Toc492387779"/>
      <w:r w:rsidRPr="00406245">
        <w:t>Initial State</w:t>
      </w:r>
      <w:r>
        <w:t xml:space="preserve"> – WebAPI</w:t>
      </w:r>
      <w:bookmarkEnd w:id="35"/>
    </w:p>
    <w:p w14:paraId="22D95841" w14:textId="5D0F6AF7" w:rsidR="00904777" w:rsidRPr="00406245" w:rsidRDefault="00904777" w:rsidP="00DF6D18">
      <w:r w:rsidRPr="00406245">
        <w:t>Make a program to write the temperature in F to initial state</w:t>
      </w:r>
      <w:r w:rsidR="00FC7C91" w:rsidRPr="00406245">
        <w:t xml:space="preserve"> (use the WEB API</w:t>
      </w:r>
      <w:r w:rsidR="002C3B9E" w:rsidRPr="00406245">
        <w:t xml:space="preserve"> to convert it</w:t>
      </w:r>
      <w:r w:rsidR="00FC7C91" w:rsidRPr="00406245">
        <w:t>)</w:t>
      </w:r>
    </w:p>
    <w:p w14:paraId="07CBFEE8" w14:textId="41893B3F" w:rsidR="00B8344E" w:rsidRPr="00406245" w:rsidRDefault="00B8344E" w:rsidP="00B35DA0">
      <w:pPr>
        <w:pStyle w:val="Exercise"/>
      </w:pPr>
      <w:bookmarkStart w:id="36" w:name="_Toc492387780"/>
      <w:r w:rsidRPr="00406245">
        <w:lastRenderedPageBreak/>
        <w:t>AWS IoT</w:t>
      </w:r>
      <w:bookmarkEnd w:id="36"/>
    </w:p>
    <w:p w14:paraId="4B870A2E" w14:textId="210F135C" w:rsidR="00B8344E" w:rsidRPr="00406245" w:rsidRDefault="00B8344E" w:rsidP="00DF6D18">
      <w:r w:rsidRPr="00406245">
        <w:t>Write an HTTP_Client program that can</w:t>
      </w:r>
    </w:p>
    <w:p w14:paraId="4C6A94DC" w14:textId="222E652C" w:rsidR="00B8344E" w:rsidRPr="004C1AEE" w:rsidRDefault="00B8344E" w:rsidP="001E01B2">
      <w:pPr>
        <w:pStyle w:val="ListParagraph"/>
        <w:numPr>
          <w:ilvl w:val="0"/>
          <w:numId w:val="20"/>
        </w:numPr>
      </w:pPr>
      <w:r w:rsidRPr="004C1AEE">
        <w:t>Read and display the weather data from the AWS IoT “thing” WW101_01.</w:t>
      </w:r>
    </w:p>
    <w:p w14:paraId="68EC1F4D" w14:textId="73D43172" w:rsidR="00B8344E" w:rsidRPr="004C1AEE" w:rsidRDefault="00B8344E" w:rsidP="001E01B2">
      <w:pPr>
        <w:pStyle w:val="ListParagraph"/>
        <w:numPr>
          <w:ilvl w:val="0"/>
          <w:numId w:val="20"/>
        </w:numPr>
      </w:pPr>
      <w:r w:rsidRPr="004C1AEE">
        <w:t xml:space="preserve">Read the local weather data from the </w:t>
      </w:r>
      <w:r w:rsidR="00E912C6" w:rsidRPr="004C1AEE">
        <w:t>AFE S</w:t>
      </w:r>
      <w:r w:rsidRPr="004C1AEE">
        <w:t>hield and update your</w:t>
      </w:r>
      <w:r w:rsidR="00E912C6" w:rsidRPr="004C1AEE">
        <w:t xml:space="preserve"> AWS</w:t>
      </w:r>
      <w:r w:rsidRPr="004C1AEE">
        <w:t xml:space="preserve"> “thing”</w:t>
      </w:r>
    </w:p>
    <w:p w14:paraId="40AD6654" w14:textId="573B82A0" w:rsidR="00B8344E" w:rsidRPr="004C1AEE" w:rsidRDefault="00B8344E" w:rsidP="001E01B2">
      <w:pPr>
        <w:pStyle w:val="ListParagraph"/>
        <w:numPr>
          <w:ilvl w:val="0"/>
          <w:numId w:val="20"/>
        </w:numPr>
      </w:pPr>
      <w:r w:rsidRPr="004C1AEE">
        <w:t>Use the buttons on the shield (either Capsense or mechanical) to switch between the two screen (local data and WW101_01 data)</w:t>
      </w:r>
    </w:p>
    <w:p w14:paraId="2E79C5C5" w14:textId="1D789F09" w:rsidR="00E912C6" w:rsidRPr="004C1AEE" w:rsidRDefault="00E912C6" w:rsidP="001E01B2">
      <w:pPr>
        <w:pStyle w:val="ListParagraph"/>
        <w:numPr>
          <w:ilvl w:val="0"/>
          <w:numId w:val="20"/>
        </w:numPr>
      </w:pPr>
      <w:r w:rsidRPr="004C1AEE">
        <w:t>Read the actual data from WUNDERGROUND and display it as a third screen.</w:t>
      </w:r>
    </w:p>
    <w:p w14:paraId="65FCDD10" w14:textId="77777777" w:rsidR="00857DC2" w:rsidRPr="00406245" w:rsidRDefault="00857DC2" w:rsidP="00DF6D18">
      <w:pPr>
        <w:pStyle w:val="Heading1"/>
      </w:pPr>
      <w:bookmarkStart w:id="37" w:name="_Toc492387781"/>
      <w:r w:rsidRPr="00406245">
        <w:t>Related Example “Apps”</w:t>
      </w:r>
      <w:bookmarkEnd w:id="37"/>
    </w:p>
    <w:tbl>
      <w:tblPr>
        <w:tblW w:w="0" w:type="auto"/>
        <w:tblLook w:val="04A0" w:firstRow="1" w:lastRow="0" w:firstColumn="1" w:lastColumn="0" w:noHBand="0" w:noVBand="1"/>
      </w:tblPr>
      <w:tblGrid>
        <w:gridCol w:w="4093"/>
        <w:gridCol w:w="4094"/>
      </w:tblGrid>
      <w:tr w:rsidR="00857DC2" w:rsidRPr="00406245" w14:paraId="28DB4A7A" w14:textId="77777777" w:rsidTr="00857DC2">
        <w:trPr>
          <w:trHeight w:val="356"/>
        </w:trPr>
        <w:tc>
          <w:tcPr>
            <w:tcW w:w="4093" w:type="dxa"/>
          </w:tcPr>
          <w:p w14:paraId="30B9A1AE" w14:textId="77777777" w:rsidR="00857DC2" w:rsidRPr="00406245" w:rsidRDefault="00857DC2" w:rsidP="00DF6D18">
            <w:r w:rsidRPr="00406245">
              <w:t>App Name</w:t>
            </w:r>
          </w:p>
        </w:tc>
        <w:tc>
          <w:tcPr>
            <w:tcW w:w="4094" w:type="dxa"/>
          </w:tcPr>
          <w:p w14:paraId="5C7C5525" w14:textId="77777777" w:rsidR="00857DC2" w:rsidRPr="00406245" w:rsidRDefault="00857DC2" w:rsidP="00DF6D18">
            <w:r w:rsidRPr="00406245">
              <w:t>Function</w:t>
            </w:r>
          </w:p>
        </w:tc>
      </w:tr>
      <w:tr w:rsidR="00857DC2" w:rsidRPr="00406245" w14:paraId="7767666F" w14:textId="77777777" w:rsidTr="00857DC2">
        <w:trPr>
          <w:trHeight w:val="356"/>
        </w:trPr>
        <w:tc>
          <w:tcPr>
            <w:tcW w:w="4093" w:type="dxa"/>
          </w:tcPr>
          <w:p w14:paraId="7FC50295" w14:textId="1F8023CD" w:rsidR="00857DC2" w:rsidRPr="00406245" w:rsidRDefault="004D532F" w:rsidP="00DF6D18">
            <w:r w:rsidRPr="00406245">
              <w:t>http_sever_sent_events</w:t>
            </w:r>
          </w:p>
        </w:tc>
        <w:tc>
          <w:tcPr>
            <w:tcW w:w="4094" w:type="dxa"/>
          </w:tcPr>
          <w:p w14:paraId="44010D48" w14:textId="29B0315F" w:rsidR="00857DC2" w:rsidRPr="00406245" w:rsidRDefault="004D532F" w:rsidP="00DF6D18">
            <w:r w:rsidRPr="00406245">
              <w:t>starts, pings gateway, then starts AP</w:t>
            </w:r>
          </w:p>
        </w:tc>
      </w:tr>
      <w:tr w:rsidR="00857DC2" w:rsidRPr="00406245" w14:paraId="2595BE22" w14:textId="77777777" w:rsidTr="00857DC2">
        <w:trPr>
          <w:trHeight w:val="356"/>
        </w:trPr>
        <w:tc>
          <w:tcPr>
            <w:tcW w:w="4093" w:type="dxa"/>
          </w:tcPr>
          <w:p w14:paraId="54D1A403" w14:textId="1BC6A7E5" w:rsidR="00857DC2" w:rsidRPr="00406245" w:rsidRDefault="004D532F" w:rsidP="00DF6D18">
            <w:r w:rsidRPr="00406245">
              <w:t>httpbin_org</w:t>
            </w:r>
          </w:p>
        </w:tc>
        <w:tc>
          <w:tcPr>
            <w:tcW w:w="4094" w:type="dxa"/>
          </w:tcPr>
          <w:p w14:paraId="098DF251" w14:textId="0D8DF7F1" w:rsidR="00857DC2" w:rsidRPr="00406245" w:rsidRDefault="004D532F" w:rsidP="00DF6D18">
            <w:r w:rsidRPr="00406245">
              <w:t>Use HTTPS to get data from httpbin.org</w:t>
            </w:r>
          </w:p>
        </w:tc>
      </w:tr>
      <w:tr w:rsidR="00A12BAC" w:rsidRPr="00406245" w14:paraId="417704E8" w14:textId="77777777" w:rsidTr="00857DC2">
        <w:trPr>
          <w:trHeight w:val="356"/>
        </w:trPr>
        <w:tc>
          <w:tcPr>
            <w:tcW w:w="4093" w:type="dxa"/>
          </w:tcPr>
          <w:p w14:paraId="6A977A3C" w14:textId="1A6D9A1E" w:rsidR="00A12BAC" w:rsidRPr="00406245" w:rsidRDefault="004D532F" w:rsidP="00DF6D18">
            <w:r w:rsidRPr="00406245">
              <w:t>https_client</w:t>
            </w:r>
          </w:p>
        </w:tc>
        <w:tc>
          <w:tcPr>
            <w:tcW w:w="4094" w:type="dxa"/>
          </w:tcPr>
          <w:p w14:paraId="50394E20" w14:textId="198655EF" w:rsidR="00A12BAC" w:rsidRPr="00406245" w:rsidRDefault="004D532F" w:rsidP="00DF6D18">
            <w:r w:rsidRPr="00406245">
              <w:t>Use HTTPS to get data from google HTTPS server and print it to the screen</w:t>
            </w:r>
          </w:p>
        </w:tc>
      </w:tr>
      <w:tr w:rsidR="00A12BAC" w:rsidRPr="00406245" w14:paraId="1D651463" w14:textId="77777777" w:rsidTr="00857DC2">
        <w:trPr>
          <w:trHeight w:val="356"/>
        </w:trPr>
        <w:tc>
          <w:tcPr>
            <w:tcW w:w="4093" w:type="dxa"/>
          </w:tcPr>
          <w:p w14:paraId="0899967A" w14:textId="519B7AA7" w:rsidR="00A12BAC" w:rsidRPr="00406245" w:rsidRDefault="004D532F" w:rsidP="00DF6D18">
            <w:r w:rsidRPr="00406245">
              <w:t>http_server</w:t>
            </w:r>
          </w:p>
        </w:tc>
        <w:tc>
          <w:tcPr>
            <w:tcW w:w="4094" w:type="dxa"/>
          </w:tcPr>
          <w:p w14:paraId="072E7C59" w14:textId="54BD47C9" w:rsidR="00A12BAC" w:rsidRPr="00406245" w:rsidRDefault="004D532F" w:rsidP="00DF6D18">
            <w:r w:rsidRPr="00406245">
              <w:t>WICED Station with an HTTP Server running</w:t>
            </w:r>
          </w:p>
        </w:tc>
      </w:tr>
    </w:tbl>
    <w:p w14:paraId="51799040" w14:textId="40393F07" w:rsidR="00857DC2" w:rsidRPr="00406245" w:rsidRDefault="00857DC2" w:rsidP="00DF6D18">
      <w:pPr>
        <w:pStyle w:val="Heading1"/>
      </w:pPr>
      <w:bookmarkStart w:id="38" w:name="_Toc492387782"/>
      <w:r w:rsidRPr="00406245">
        <w:t>Known Errata + Enhancements + Comments</w:t>
      </w:r>
      <w:bookmarkEnd w:id="38"/>
    </w:p>
    <w:sectPr w:rsidR="00857DC2" w:rsidRPr="00406245">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CE3012" w14:textId="77777777" w:rsidR="00D55167" w:rsidRDefault="00D55167" w:rsidP="00DF6D18">
      <w:r>
        <w:separator/>
      </w:r>
    </w:p>
  </w:endnote>
  <w:endnote w:type="continuationSeparator" w:id="0">
    <w:p w14:paraId="5E019730" w14:textId="77777777" w:rsidR="00D55167" w:rsidRDefault="00D55167"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D55167" w:rsidRDefault="00D55167" w:rsidP="00547CF1">
            <w:pPr>
              <w:pStyle w:val="Footer"/>
              <w:spacing w:after="0"/>
            </w:pPr>
          </w:p>
          <w:p w14:paraId="4C29FDE6" w14:textId="3F0D82EE" w:rsidR="00D55167" w:rsidRDefault="00D55167" w:rsidP="00E60124">
            <w:pPr>
              <w:pStyle w:val="Footer"/>
              <w:spacing w:after="0"/>
            </w:pPr>
            <w:r>
              <w:t>Chapter 7C HTTP 1.1</w:t>
            </w:r>
            <w:r>
              <w:tab/>
            </w:r>
            <w:r>
              <w:tab/>
              <w:t xml:space="preserve">Page </w:t>
            </w:r>
            <w:r>
              <w:fldChar w:fldCharType="begin"/>
            </w:r>
            <w:r>
              <w:instrText xml:space="preserve"> PAGE </w:instrText>
            </w:r>
            <w:r>
              <w:fldChar w:fldCharType="separate"/>
            </w:r>
            <w:r w:rsidR="0028641F">
              <w:rPr>
                <w:noProof/>
              </w:rPr>
              <w:t>23</w:t>
            </w:r>
            <w:r>
              <w:fldChar w:fldCharType="end"/>
            </w:r>
            <w:r>
              <w:t xml:space="preserve"> of </w:t>
            </w:r>
            <w:fldSimple w:instr=" NUMPAGES  ">
              <w:r w:rsidR="0028641F">
                <w:rPr>
                  <w:noProof/>
                </w:rPr>
                <w:t>26</w:t>
              </w:r>
            </w:fldSimple>
          </w:p>
        </w:sdtContent>
      </w:sdt>
    </w:sdtContent>
  </w:sdt>
  <w:p w14:paraId="75581528" w14:textId="77777777" w:rsidR="00D55167" w:rsidRDefault="00D55167"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8C909" w14:textId="77777777" w:rsidR="00D55167" w:rsidRDefault="00D55167" w:rsidP="00DF6D18">
      <w:r>
        <w:separator/>
      </w:r>
    </w:p>
  </w:footnote>
  <w:footnote w:type="continuationSeparator" w:id="0">
    <w:p w14:paraId="3F49C8A6" w14:textId="77777777" w:rsidR="00D55167" w:rsidRDefault="00D55167"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D55167" w:rsidRDefault="00D55167">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822E4"/>
    <w:multiLevelType w:val="multilevel"/>
    <w:tmpl w:val="4DD2EE9C"/>
    <w:lvl w:ilvl="0">
      <w:start w:val="1"/>
      <w:numFmt w:val="decimal"/>
      <w:lvlText w:val="7C.%1 "/>
      <w:lvlJc w:val="left"/>
      <w:pPr>
        <w:ind w:left="720" w:hanging="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62103F"/>
    <w:multiLevelType w:val="multilevel"/>
    <w:tmpl w:val="44AAAD2C"/>
    <w:lvl w:ilvl="0">
      <w:start w:val="1"/>
      <w:numFmt w:val="decimal"/>
      <w:pStyle w:val="Heading1"/>
      <w:suff w:val="space"/>
      <w:lvlText w:val="7C.%1 "/>
      <w:lvlJc w:val="left"/>
      <w:pPr>
        <w:ind w:left="360" w:hanging="360"/>
      </w:pPr>
      <w:rPr>
        <w:rFonts w:hint="default"/>
      </w:rPr>
    </w:lvl>
    <w:lvl w:ilvl="1">
      <w:start w:val="1"/>
      <w:numFmt w:val="decimal"/>
      <w:suff w:val="space"/>
      <w:lvlText w:val="7C.%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23"/>
  </w:num>
  <w:num w:numId="4">
    <w:abstractNumId w:val="3"/>
  </w:num>
  <w:num w:numId="5">
    <w:abstractNumId w:val="2"/>
  </w:num>
  <w:num w:numId="6">
    <w:abstractNumId w:val="16"/>
  </w:num>
  <w:num w:numId="7">
    <w:abstractNumId w:val="18"/>
  </w:num>
  <w:num w:numId="8">
    <w:abstractNumId w:val="14"/>
  </w:num>
  <w:num w:numId="9">
    <w:abstractNumId w:val="4"/>
  </w:num>
  <w:num w:numId="10">
    <w:abstractNumId w:val="1"/>
  </w:num>
  <w:num w:numId="11">
    <w:abstractNumId w:val="15"/>
  </w:num>
  <w:num w:numId="12">
    <w:abstractNumId w:val="6"/>
  </w:num>
  <w:num w:numId="13">
    <w:abstractNumId w:val="0"/>
  </w:num>
  <w:num w:numId="14">
    <w:abstractNumId w:val="7"/>
  </w:num>
  <w:num w:numId="15">
    <w:abstractNumId w:val="21"/>
  </w:num>
  <w:num w:numId="16">
    <w:abstractNumId w:val="12"/>
  </w:num>
  <w:num w:numId="17">
    <w:abstractNumId w:val="5"/>
  </w:num>
  <w:num w:numId="18">
    <w:abstractNumId w:val="11"/>
  </w:num>
  <w:num w:numId="19">
    <w:abstractNumId w:val="13"/>
  </w:num>
  <w:num w:numId="20">
    <w:abstractNumId w:val="8"/>
  </w:num>
  <w:num w:numId="21">
    <w:abstractNumId w:val="22"/>
  </w:num>
  <w:num w:numId="22">
    <w:abstractNumId w:val="17"/>
  </w:num>
  <w:num w:numId="23">
    <w:abstractNumId w:val="20"/>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5"/>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7B1E"/>
    <w:rsid w:val="00031825"/>
    <w:rsid w:val="000322CB"/>
    <w:rsid w:val="00044C80"/>
    <w:rsid w:val="00045AC8"/>
    <w:rsid w:val="00051E3C"/>
    <w:rsid w:val="0005324C"/>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254"/>
    <w:rsid w:val="002C1BB1"/>
    <w:rsid w:val="002C2164"/>
    <w:rsid w:val="002C32EA"/>
    <w:rsid w:val="002C3B9E"/>
    <w:rsid w:val="002C468D"/>
    <w:rsid w:val="002C5818"/>
    <w:rsid w:val="002C7876"/>
    <w:rsid w:val="002D63D5"/>
    <w:rsid w:val="002D6B5C"/>
    <w:rsid w:val="002D75BC"/>
    <w:rsid w:val="00301AE7"/>
    <w:rsid w:val="00304FBE"/>
    <w:rsid w:val="00313FF1"/>
    <w:rsid w:val="00315A49"/>
    <w:rsid w:val="00321C35"/>
    <w:rsid w:val="00331E67"/>
    <w:rsid w:val="003445E6"/>
    <w:rsid w:val="00350E39"/>
    <w:rsid w:val="003526CF"/>
    <w:rsid w:val="00362F0E"/>
    <w:rsid w:val="0037207F"/>
    <w:rsid w:val="00374375"/>
    <w:rsid w:val="003817F7"/>
    <w:rsid w:val="00382507"/>
    <w:rsid w:val="003853D7"/>
    <w:rsid w:val="0038642E"/>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320E0"/>
    <w:rsid w:val="004377C2"/>
    <w:rsid w:val="0044445E"/>
    <w:rsid w:val="00445477"/>
    <w:rsid w:val="00445DBC"/>
    <w:rsid w:val="004475C1"/>
    <w:rsid w:val="00450660"/>
    <w:rsid w:val="00451963"/>
    <w:rsid w:val="00454EBF"/>
    <w:rsid w:val="004566FB"/>
    <w:rsid w:val="00464E99"/>
    <w:rsid w:val="0047091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8D0"/>
    <w:rsid w:val="00566882"/>
    <w:rsid w:val="0056799C"/>
    <w:rsid w:val="00583ABA"/>
    <w:rsid w:val="0058531C"/>
    <w:rsid w:val="00591008"/>
    <w:rsid w:val="00591056"/>
    <w:rsid w:val="00593945"/>
    <w:rsid w:val="005B467B"/>
    <w:rsid w:val="005C585F"/>
    <w:rsid w:val="005D08CE"/>
    <w:rsid w:val="005D48B6"/>
    <w:rsid w:val="005E248C"/>
    <w:rsid w:val="005E5743"/>
    <w:rsid w:val="005E5EED"/>
    <w:rsid w:val="005F0D90"/>
    <w:rsid w:val="005F3959"/>
    <w:rsid w:val="005F67C7"/>
    <w:rsid w:val="005F73D7"/>
    <w:rsid w:val="00625C0B"/>
    <w:rsid w:val="00630ABF"/>
    <w:rsid w:val="00631730"/>
    <w:rsid w:val="00633C0D"/>
    <w:rsid w:val="00640EA5"/>
    <w:rsid w:val="00651346"/>
    <w:rsid w:val="0065312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ADB"/>
    <w:rsid w:val="00886F96"/>
    <w:rsid w:val="008914F6"/>
    <w:rsid w:val="00894D90"/>
    <w:rsid w:val="008A1B9A"/>
    <w:rsid w:val="008A56F3"/>
    <w:rsid w:val="008B6B74"/>
    <w:rsid w:val="008C4BAB"/>
    <w:rsid w:val="008C79A1"/>
    <w:rsid w:val="008F2911"/>
    <w:rsid w:val="0090327D"/>
    <w:rsid w:val="00904100"/>
    <w:rsid w:val="00904296"/>
    <w:rsid w:val="00904777"/>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223A"/>
    <w:rsid w:val="00A74A92"/>
    <w:rsid w:val="00A8704B"/>
    <w:rsid w:val="00A91A09"/>
    <w:rsid w:val="00A922E4"/>
    <w:rsid w:val="00AA0C06"/>
    <w:rsid w:val="00AA285A"/>
    <w:rsid w:val="00AA5E5F"/>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35DA0"/>
    <w:rsid w:val="00B36CA4"/>
    <w:rsid w:val="00B4162C"/>
    <w:rsid w:val="00B430B7"/>
    <w:rsid w:val="00B448B5"/>
    <w:rsid w:val="00B457AA"/>
    <w:rsid w:val="00B50F42"/>
    <w:rsid w:val="00B62221"/>
    <w:rsid w:val="00B73DF5"/>
    <w:rsid w:val="00B7795F"/>
    <w:rsid w:val="00B8159B"/>
    <w:rsid w:val="00B8344E"/>
    <w:rsid w:val="00B85D2F"/>
    <w:rsid w:val="00B86DD9"/>
    <w:rsid w:val="00B86F7E"/>
    <w:rsid w:val="00B920F0"/>
    <w:rsid w:val="00BB5DED"/>
    <w:rsid w:val="00BC0B4C"/>
    <w:rsid w:val="00BD3EF6"/>
    <w:rsid w:val="00BE426A"/>
    <w:rsid w:val="00BF4692"/>
    <w:rsid w:val="00BF6BBA"/>
    <w:rsid w:val="00BF71DE"/>
    <w:rsid w:val="00C028DA"/>
    <w:rsid w:val="00C05D66"/>
    <w:rsid w:val="00C073D6"/>
    <w:rsid w:val="00C2234C"/>
    <w:rsid w:val="00C31525"/>
    <w:rsid w:val="00C53A42"/>
    <w:rsid w:val="00C53D77"/>
    <w:rsid w:val="00C61F72"/>
    <w:rsid w:val="00C644F6"/>
    <w:rsid w:val="00C64A5F"/>
    <w:rsid w:val="00C71CCA"/>
    <w:rsid w:val="00C74394"/>
    <w:rsid w:val="00C75B49"/>
    <w:rsid w:val="00C814E5"/>
    <w:rsid w:val="00C8243B"/>
    <w:rsid w:val="00C94457"/>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70DE2"/>
    <w:rsid w:val="00D755D5"/>
    <w:rsid w:val="00D7774C"/>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535B0"/>
    <w:rsid w:val="00E53A81"/>
    <w:rsid w:val="00E55300"/>
    <w:rsid w:val="00E560BF"/>
    <w:rsid w:val="00E60124"/>
    <w:rsid w:val="00E63761"/>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5167"/>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D5516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D55167"/>
    <w:pPr>
      <w:numPr>
        <w:ilvl w:val="1"/>
        <w:numId w:val="16"/>
      </w:numPr>
      <w:spacing w:before="200"/>
      <w:outlineLvl w:val="1"/>
    </w:pPr>
    <w:rPr>
      <w:bCs w:val="0"/>
      <w:sz w:val="24"/>
      <w:szCs w:val="26"/>
    </w:rPr>
  </w:style>
  <w:style w:type="paragraph" w:styleId="Heading3">
    <w:name w:val="heading 3"/>
    <w:basedOn w:val="Normal"/>
    <w:next w:val="Normal"/>
    <w:link w:val="Heading3Char"/>
    <w:uiPriority w:val="9"/>
    <w:unhideWhenUsed/>
    <w:qFormat/>
    <w:rsid w:val="00D55167"/>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D5516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D5516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D5516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55167"/>
  </w:style>
  <w:style w:type="character" w:customStyle="1" w:styleId="Heading1Char">
    <w:name w:val="Heading 1 Char"/>
    <w:link w:val="Heading1"/>
    <w:uiPriority w:val="9"/>
    <w:rsid w:val="00D5516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D55167"/>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D55167"/>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D55167"/>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D55167"/>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D55167"/>
    <w:pPr>
      <w:ind w:left="720"/>
      <w:contextualSpacing/>
    </w:pPr>
  </w:style>
  <w:style w:type="character" w:styleId="Hyperlink">
    <w:name w:val="Hyperlink"/>
    <w:uiPriority w:val="99"/>
    <w:unhideWhenUsed/>
    <w:rsid w:val="00D55167"/>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D55167"/>
    <w:pPr>
      <w:outlineLvl w:val="9"/>
    </w:pPr>
  </w:style>
  <w:style w:type="paragraph" w:styleId="TOC2">
    <w:name w:val="toc 2"/>
    <w:next w:val="Normal"/>
    <w:autoRedefine/>
    <w:uiPriority w:val="39"/>
    <w:unhideWhenUsed/>
    <w:qFormat/>
    <w:rsid w:val="00D55167"/>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D55167"/>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D55167"/>
    <w:pPr>
      <w:ind w:left="480"/>
    </w:pPr>
    <w:rPr>
      <w:i/>
      <w:iCs/>
      <w:sz w:val="22"/>
      <w:szCs w:val="22"/>
    </w:rPr>
  </w:style>
  <w:style w:type="paragraph" w:styleId="Header">
    <w:name w:val="header"/>
    <w:basedOn w:val="Normal"/>
    <w:link w:val="HeaderChar"/>
    <w:uiPriority w:val="99"/>
    <w:unhideWhenUsed/>
    <w:rsid w:val="00D55167"/>
    <w:pPr>
      <w:tabs>
        <w:tab w:val="center" w:pos="4680"/>
        <w:tab w:val="right" w:pos="9360"/>
      </w:tabs>
    </w:pPr>
  </w:style>
  <w:style w:type="character" w:customStyle="1" w:styleId="HeaderChar">
    <w:name w:val="Header Char"/>
    <w:basedOn w:val="DefaultParagraphFont"/>
    <w:link w:val="Header"/>
    <w:uiPriority w:val="99"/>
    <w:rsid w:val="00D55167"/>
    <w:rPr>
      <w:rFonts w:ascii="Times New Roman" w:hAnsi="Times New Roman"/>
      <w:sz w:val="24"/>
      <w:szCs w:val="24"/>
    </w:rPr>
  </w:style>
  <w:style w:type="paragraph" w:styleId="Footer">
    <w:name w:val="footer"/>
    <w:basedOn w:val="Normal"/>
    <w:link w:val="FooterChar"/>
    <w:uiPriority w:val="99"/>
    <w:unhideWhenUsed/>
    <w:rsid w:val="00D55167"/>
    <w:pPr>
      <w:tabs>
        <w:tab w:val="center" w:pos="4680"/>
        <w:tab w:val="right" w:pos="9360"/>
      </w:tabs>
    </w:pPr>
  </w:style>
  <w:style w:type="character" w:customStyle="1" w:styleId="FooterChar">
    <w:name w:val="Footer Char"/>
    <w:basedOn w:val="DefaultParagraphFont"/>
    <w:link w:val="Footer"/>
    <w:uiPriority w:val="99"/>
    <w:rsid w:val="00D55167"/>
    <w:rPr>
      <w:rFonts w:ascii="Times New Roman" w:hAnsi="Times New Roman"/>
      <w:sz w:val="24"/>
      <w:szCs w:val="24"/>
    </w:rPr>
  </w:style>
  <w:style w:type="paragraph" w:customStyle="1" w:styleId="CCode">
    <w:name w:val="C_Code"/>
    <w:link w:val="CCodeChar"/>
    <w:qFormat/>
    <w:rsid w:val="00D55167"/>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D55167"/>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D55167"/>
    <w:pPr>
      <w:ind w:left="720"/>
    </w:pPr>
    <w:rPr>
      <w:sz w:val="18"/>
      <w:szCs w:val="18"/>
    </w:rPr>
  </w:style>
  <w:style w:type="paragraph" w:styleId="TOC5">
    <w:name w:val="toc 5"/>
    <w:basedOn w:val="Normal"/>
    <w:next w:val="Normal"/>
    <w:autoRedefine/>
    <w:uiPriority w:val="39"/>
    <w:unhideWhenUsed/>
    <w:rsid w:val="00D55167"/>
    <w:pPr>
      <w:ind w:left="960"/>
    </w:pPr>
    <w:rPr>
      <w:sz w:val="18"/>
      <w:szCs w:val="18"/>
    </w:rPr>
  </w:style>
  <w:style w:type="paragraph" w:styleId="TOC6">
    <w:name w:val="toc 6"/>
    <w:basedOn w:val="Normal"/>
    <w:next w:val="Normal"/>
    <w:autoRedefine/>
    <w:uiPriority w:val="39"/>
    <w:unhideWhenUsed/>
    <w:rsid w:val="00D55167"/>
    <w:pPr>
      <w:ind w:left="1200"/>
    </w:pPr>
    <w:rPr>
      <w:sz w:val="18"/>
      <w:szCs w:val="18"/>
    </w:rPr>
  </w:style>
  <w:style w:type="paragraph" w:styleId="TOC7">
    <w:name w:val="toc 7"/>
    <w:basedOn w:val="Normal"/>
    <w:next w:val="Normal"/>
    <w:autoRedefine/>
    <w:uiPriority w:val="39"/>
    <w:unhideWhenUsed/>
    <w:rsid w:val="00D55167"/>
    <w:pPr>
      <w:ind w:left="1440"/>
    </w:pPr>
    <w:rPr>
      <w:sz w:val="18"/>
      <w:szCs w:val="18"/>
    </w:rPr>
  </w:style>
  <w:style w:type="paragraph" w:styleId="TOC8">
    <w:name w:val="toc 8"/>
    <w:basedOn w:val="Normal"/>
    <w:next w:val="Normal"/>
    <w:autoRedefine/>
    <w:uiPriority w:val="39"/>
    <w:unhideWhenUsed/>
    <w:rsid w:val="00D55167"/>
    <w:pPr>
      <w:ind w:left="1680"/>
    </w:pPr>
    <w:rPr>
      <w:sz w:val="18"/>
      <w:szCs w:val="18"/>
    </w:rPr>
  </w:style>
  <w:style w:type="paragraph" w:styleId="TOC9">
    <w:name w:val="toc 9"/>
    <w:basedOn w:val="Normal"/>
    <w:next w:val="Normal"/>
    <w:autoRedefine/>
    <w:uiPriority w:val="39"/>
    <w:unhideWhenUsed/>
    <w:rsid w:val="00D55167"/>
    <w:pPr>
      <w:ind w:left="1920"/>
    </w:pPr>
    <w:rPr>
      <w:sz w:val="18"/>
      <w:szCs w:val="18"/>
    </w:rPr>
  </w:style>
  <w:style w:type="table" w:styleId="TableGrid">
    <w:name w:val="Table Grid"/>
    <w:basedOn w:val="TableNormal"/>
    <w:uiPriority w:val="59"/>
    <w:rsid w:val="00D55167"/>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D55167"/>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D55167"/>
    <w:rPr>
      <w:rFonts w:ascii="Tahoma" w:hAnsi="Tahoma" w:cs="Tahoma"/>
      <w:sz w:val="16"/>
      <w:szCs w:val="16"/>
    </w:rPr>
  </w:style>
  <w:style w:type="character" w:customStyle="1" w:styleId="BalloonTextChar">
    <w:name w:val="Balloon Text Char"/>
    <w:link w:val="BalloonText"/>
    <w:uiPriority w:val="99"/>
    <w:semiHidden/>
    <w:rsid w:val="00D55167"/>
    <w:rPr>
      <w:rFonts w:ascii="Tahoma" w:hAnsi="Tahoma" w:cs="Tahoma"/>
      <w:sz w:val="16"/>
      <w:szCs w:val="16"/>
    </w:rPr>
  </w:style>
  <w:style w:type="paragraph" w:styleId="Caption">
    <w:name w:val="caption"/>
    <w:basedOn w:val="Normal"/>
    <w:next w:val="Normal"/>
    <w:uiPriority w:val="35"/>
    <w:unhideWhenUsed/>
    <w:qFormat/>
    <w:rsid w:val="00D55167"/>
    <w:rPr>
      <w:b/>
      <w:bCs/>
      <w:color w:val="4F81BD"/>
      <w:sz w:val="18"/>
      <w:szCs w:val="18"/>
    </w:rPr>
  </w:style>
  <w:style w:type="paragraph" w:styleId="DocumentMap">
    <w:name w:val="Document Map"/>
    <w:basedOn w:val="Normal"/>
    <w:link w:val="DocumentMapChar"/>
    <w:uiPriority w:val="99"/>
    <w:semiHidden/>
    <w:unhideWhenUsed/>
    <w:rsid w:val="00D55167"/>
    <w:rPr>
      <w:rFonts w:ascii="Tahoma" w:hAnsi="Tahoma" w:cs="Tahoma"/>
      <w:sz w:val="16"/>
      <w:szCs w:val="16"/>
    </w:rPr>
  </w:style>
  <w:style w:type="character" w:customStyle="1" w:styleId="DocumentMapChar">
    <w:name w:val="Document Map Char"/>
    <w:link w:val="DocumentMap"/>
    <w:uiPriority w:val="99"/>
    <w:semiHidden/>
    <w:rsid w:val="00D55167"/>
    <w:rPr>
      <w:rFonts w:ascii="Tahoma" w:hAnsi="Tahoma" w:cs="Tahoma"/>
      <w:sz w:val="16"/>
      <w:szCs w:val="16"/>
    </w:rPr>
  </w:style>
  <w:style w:type="character" w:styleId="PlaceholderText">
    <w:name w:val="Placeholder Text"/>
    <w:uiPriority w:val="99"/>
    <w:semiHidden/>
    <w:rsid w:val="00D55167"/>
    <w:rPr>
      <w:color w:val="808080"/>
    </w:rPr>
  </w:style>
  <w:style w:type="character" w:styleId="CommentReference">
    <w:name w:val="annotation reference"/>
    <w:uiPriority w:val="99"/>
    <w:semiHidden/>
    <w:unhideWhenUsed/>
    <w:rsid w:val="00D55167"/>
    <w:rPr>
      <w:sz w:val="16"/>
      <w:szCs w:val="16"/>
    </w:rPr>
  </w:style>
  <w:style w:type="paragraph" w:styleId="CommentText">
    <w:name w:val="annotation text"/>
    <w:basedOn w:val="Normal"/>
    <w:link w:val="CommentTextChar"/>
    <w:uiPriority w:val="99"/>
    <w:semiHidden/>
    <w:unhideWhenUsed/>
    <w:rsid w:val="00D55167"/>
    <w:rPr>
      <w:sz w:val="20"/>
      <w:szCs w:val="20"/>
    </w:rPr>
  </w:style>
  <w:style w:type="character" w:customStyle="1" w:styleId="CommentTextChar">
    <w:name w:val="Comment Text Char"/>
    <w:basedOn w:val="DefaultParagraphFont"/>
    <w:link w:val="CommentText"/>
    <w:uiPriority w:val="99"/>
    <w:semiHidden/>
    <w:rsid w:val="00D5516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55167"/>
    <w:rPr>
      <w:b/>
      <w:bCs/>
    </w:rPr>
  </w:style>
  <w:style w:type="character" w:customStyle="1" w:styleId="CommentSubjectChar">
    <w:name w:val="Comment Subject Char"/>
    <w:link w:val="CommentSubject"/>
    <w:uiPriority w:val="99"/>
    <w:semiHidden/>
    <w:rsid w:val="00D55167"/>
    <w:rPr>
      <w:rFonts w:ascii="Times New Roman" w:hAnsi="Times New Roman"/>
      <w:b/>
      <w:bCs/>
      <w:sz w:val="20"/>
      <w:szCs w:val="20"/>
    </w:rPr>
  </w:style>
  <w:style w:type="character" w:styleId="FollowedHyperlink">
    <w:name w:val="FollowedHyperlink"/>
    <w:basedOn w:val="DefaultParagraphFont"/>
    <w:uiPriority w:val="99"/>
    <w:semiHidden/>
    <w:unhideWhenUsed/>
    <w:rsid w:val="00D55167"/>
    <w:rPr>
      <w:color w:val="954F72" w:themeColor="followedHyperlink"/>
      <w:u w:val="single"/>
    </w:rPr>
  </w:style>
  <w:style w:type="paragraph" w:customStyle="1" w:styleId="p1">
    <w:name w:val="p1"/>
    <w:basedOn w:val="Normal"/>
    <w:rsid w:val="00D55167"/>
    <w:pPr>
      <w:shd w:val="clear" w:color="auto" w:fill="FFFFFF"/>
    </w:pPr>
    <w:rPr>
      <w:rFonts w:ascii="Menlo" w:hAnsi="Menlo" w:cs="Menlo"/>
      <w:color w:val="000000"/>
      <w:sz w:val="17"/>
      <w:szCs w:val="17"/>
    </w:rPr>
  </w:style>
  <w:style w:type="character" w:customStyle="1" w:styleId="s1">
    <w:name w:val="s1"/>
    <w:basedOn w:val="DefaultParagraphFont"/>
    <w:rsid w:val="00D55167"/>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D551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4" Type="http://schemas.openxmlformats.org/officeDocument/2006/relationships/hyperlink" Target="https://developer.mozilla.org/en-US/docs/Web/HTTP/Methods/POST" TargetMode="External"/><Relationship Id="rId15" Type="http://schemas.openxmlformats.org/officeDocument/2006/relationships/hyperlink" Target="https://developer.mozilla.org/en-US/docs/Web/HTTP/Methods/DELETE" TargetMode="External"/><Relationship Id="rId16" Type="http://schemas.openxmlformats.org/officeDocument/2006/relationships/hyperlink" Target="https://developer.mozilla.org/en-US/docs/Web/HTTP/Methods/OPTIONS" TargetMode="External"/><Relationship Id="rId17" Type="http://schemas.openxmlformats.org/officeDocument/2006/relationships/hyperlink" Target="https://developer.mozilla.org/en-US/docs/Web/HTTP/Methods/CONNECT" TargetMode="External"/><Relationship Id="rId18" Type="http://schemas.openxmlformats.org/officeDocument/2006/relationships/hyperlink" Target="https://developer.mozilla.org/en-US/docs/Web/HTTP/Headers" TargetMode="External"/><Relationship Id="rId19" Type="http://schemas.openxmlformats.org/officeDocument/2006/relationships/hyperlink" Target="https://www.iana.org/assignments/message-headers/message-headers.xhtml" TargetMode="Externa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hyperlink" Target="http://docs.initialstateeventsapi.apiary.io/" TargetMode="External"/><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hyperlink" Target="http://docs.aws.amazon.com/iot/latest/developerguide/thing-shadow-rest-api.html" TargetMode="External"/><Relationship Id="rId58" Type="http://schemas.openxmlformats.org/officeDocument/2006/relationships/hyperlink" Target="http://webservices.daehosting.com/services/TemperatureConversions.wso?op=CelsiusToFahrenheit" TargetMode="External"/><Relationship Id="rId59" Type="http://schemas.openxmlformats.org/officeDocument/2006/relationships/header" Target="header1.xml"/><Relationship Id="rId40" Type="http://schemas.openxmlformats.org/officeDocument/2006/relationships/image" Target="media/image10.png"/><Relationship Id="rId41" Type="http://schemas.openxmlformats.org/officeDocument/2006/relationships/hyperlink" Target="http://httpbin.org/get" TargetMode="External"/><Relationship Id="rId42" Type="http://schemas.openxmlformats.org/officeDocument/2006/relationships/image" Target="media/image11.png"/><Relationship Id="rId43" Type="http://schemas.openxmlformats.org/officeDocument/2006/relationships/image" Target="media/image12.tiff"/><Relationship Id="rId44" Type="http://schemas.openxmlformats.org/officeDocument/2006/relationships/hyperlink" Target="http://www.initialstate.com/" TargetMode="External"/><Relationship Id="rId45" Type="http://schemas.openxmlformats.org/officeDocument/2006/relationships/image" Target="media/image13.png"/><Relationship Id="rId46" Type="http://schemas.openxmlformats.org/officeDocument/2006/relationships/hyperlink" Target="https://emoji.codes/" TargetMode="External"/><Relationship Id="rId47" Type="http://schemas.openxmlformats.org/officeDocument/2006/relationships/image" Target="media/image14.png"/><Relationship Id="rId48" Type="http://schemas.openxmlformats.org/officeDocument/2006/relationships/hyperlink" Target="http://www.initialstate.com" TargetMode="External"/><Relationship Id="rId4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developer.mozilla.org/en-US/docs/Web/HTTP/Messages" TargetMode="External"/><Relationship Id="rId30" Type="http://schemas.openxmlformats.org/officeDocument/2006/relationships/image" Target="media/image8.png"/><Relationship Id="rId31" Type="http://schemas.openxmlformats.org/officeDocument/2006/relationships/hyperlink" Target="http://httpbin.org/get" TargetMode="External"/><Relationship Id="rId32" Type="http://schemas.openxmlformats.org/officeDocument/2006/relationships/image" Target="media/image9.png"/><Relationship Id="rId33" Type="http://schemas.openxmlformats.org/officeDocument/2006/relationships/hyperlink" Target="https://curl.haxx.se/docs/httpscripting.html" TargetMode="External"/><Relationship Id="rId34" Type="http://schemas.openxmlformats.org/officeDocument/2006/relationships/hyperlink" Target="https://en.wikipedia.org/wiki/Representational_state_transfer" TargetMode="External"/><Relationship Id="rId35" Type="http://schemas.openxmlformats.org/officeDocument/2006/relationships/hyperlink" Target="http://www.ics.uci.edu/~fielding/pubs/dissertation/top.htm" TargetMode="External"/><Relationship Id="rId36" Type="http://schemas.openxmlformats.org/officeDocument/2006/relationships/hyperlink" Target="http://www.apiforthat.com" TargetMode="External"/><Relationship Id="rId37" Type="http://schemas.openxmlformats.org/officeDocument/2006/relationships/hyperlink" Target="https://www.programmableweb.com/category/all/apis" TargetMode="External"/><Relationship Id="rId38" Type="http://schemas.openxmlformats.org/officeDocument/2006/relationships/hyperlink" Target="https://www.wunderground.com/weather/api" TargetMode="External"/><Relationship Id="rId39" Type="http://schemas.openxmlformats.org/officeDocument/2006/relationships/hyperlink" Target="https://cloud.google.com/translate/docs/translating-text" TargetMode="External"/><Relationship Id="rId20" Type="http://schemas.openxmlformats.org/officeDocument/2006/relationships/hyperlink" Target="https://www.iana.org/" TargetMode="External"/><Relationship Id="rId21" Type="http://schemas.openxmlformats.org/officeDocument/2006/relationships/hyperlink" Target="https://www.iana.org/assignments/media-types/media-types.xhtml" TargetMode="External"/><Relationship Id="rId22" Type="http://schemas.openxmlformats.org/officeDocument/2006/relationships/image" Target="media/image2.png"/><Relationship Id="rId23" Type="http://schemas.openxmlformats.org/officeDocument/2006/relationships/hyperlink" Target="https://www.iana.org/assignments/http-status-codes/http-status-codes.xhtml" TargetMode="External"/><Relationship Id="rId24" Type="http://schemas.openxmlformats.org/officeDocument/2006/relationships/hyperlink" Target="http://example.com"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s://developer.mozilla.org/en-US/docs/Web/HTTP/Methods/GET" TargetMode="External"/><Relationship Id="rId11" Type="http://schemas.openxmlformats.org/officeDocument/2006/relationships/hyperlink" Target="https://developer.mozilla.org/en-US/docs/Web/HTTP/Methods/HEAD" TargetMode="External"/><Relationship Id="rId12" Type="http://schemas.openxmlformats.org/officeDocument/2006/relationships/hyperlink" Target="https://developer.mozilla.org/en-US/docs/Web/HTTP/Methods/PU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h/Documents/iotexpert-projects/WA101/labmanual/English/WA101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E15165-FBEB-B446-B29B-68CD02E1B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WA101Template.dotx</Template>
  <TotalTime>706</TotalTime>
  <Pages>26</Pages>
  <Words>4454</Words>
  <Characters>25390</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37</cp:revision>
  <cp:lastPrinted>2017-09-01T23:21:00Z</cp:lastPrinted>
  <dcterms:created xsi:type="dcterms:W3CDTF">2017-08-31T15:27:00Z</dcterms:created>
  <dcterms:modified xsi:type="dcterms:W3CDTF">2017-09-06T18:51:00Z</dcterms:modified>
</cp:coreProperties>
</file>